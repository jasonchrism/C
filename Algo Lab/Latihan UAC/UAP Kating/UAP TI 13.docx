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58"/>
        <w:gridCol w:w="1174"/>
        <w:gridCol w:w="3147"/>
        <w:gridCol w:w="721"/>
        <w:gridCol w:w="2074"/>
        <w:gridCol w:w="2207"/>
      </w:tblGrid>
      <w:tr w:rsidR="002B0D89" w14:paraId="5AD82113" w14:textId="77777777" w:rsidTr="004A2C14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7B08B2D" w14:textId="52A9FB12" w:rsidR="000D63FD" w:rsidRPr="00DB67B9" w:rsidRDefault="00B85C90" w:rsidP="003002AF">
            <w:pPr>
              <w:jc w:val="center"/>
              <w:rPr>
                <w:rFonts w:ascii="Arial" w:hAnsi="Arial" w:cs="Arial"/>
                <w:b/>
              </w:rPr>
            </w:pPr>
            <w:bookmarkStart w:id="0" w:name="_Hlk82070432"/>
            <w:bookmarkEnd w:id="0"/>
            <w:r w:rsidRPr="00244B2C">
              <w:rPr>
                <w:rFonts w:ascii="Arial" w:hAnsi="Arial" w:cs="Arial"/>
                <w:b/>
                <w:lang w:val="id-ID"/>
              </w:rPr>
              <w:t xml:space="preserve">Practicum Final Exam </w:t>
            </w:r>
            <w:r w:rsidR="0090795F" w:rsidRPr="00244B2C">
              <w:rPr>
                <w:rFonts w:ascii="Arial" w:hAnsi="Arial" w:cs="Arial"/>
                <w:b/>
                <w:lang w:val="id-ID"/>
              </w:rPr>
              <w:t>–</w:t>
            </w:r>
            <w:r w:rsidR="0003008B">
              <w:rPr>
                <w:rFonts w:ascii="Arial" w:hAnsi="Arial" w:cs="Arial"/>
                <w:b/>
              </w:rPr>
              <w:t xml:space="preserve"> </w:t>
            </w:r>
            <w:r w:rsidR="00643B45" w:rsidRPr="00244B2C">
              <w:rPr>
                <w:rFonts w:ascii="Arial" w:hAnsi="Arial" w:cs="Arial"/>
                <w:b/>
                <w:lang w:val="id-ID"/>
              </w:rPr>
              <w:t xml:space="preserve">Odd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Semester Year </w:t>
            </w:r>
            <w:r w:rsidR="00DB67B9">
              <w:rPr>
                <w:rFonts w:ascii="Arial" w:hAnsi="Arial" w:cs="Arial"/>
                <w:b/>
              </w:rPr>
              <w:t>2021</w:t>
            </w:r>
            <w:r w:rsidRPr="00244B2C">
              <w:rPr>
                <w:rFonts w:ascii="Arial" w:hAnsi="Arial" w:cs="Arial"/>
                <w:b/>
                <w:lang w:val="id-ID"/>
              </w:rPr>
              <w:t>/</w:t>
            </w:r>
            <w:r w:rsidR="00DB67B9">
              <w:rPr>
                <w:rFonts w:ascii="Arial" w:hAnsi="Arial" w:cs="Arial"/>
                <w:b/>
              </w:rPr>
              <w:t>2022</w:t>
            </w:r>
          </w:p>
        </w:tc>
      </w:tr>
      <w:tr w:rsidR="002B0D89" w14:paraId="6FCB2C2A" w14:textId="77777777" w:rsidTr="007327BE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BBBCB21" w14:textId="77777777" w:rsidR="000D63FD" w:rsidRPr="00B52577" w:rsidRDefault="00B85C90" w:rsidP="003002AF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6C8A4D" w14:textId="35F5563F" w:rsidR="00312E5C" w:rsidRDefault="00DB67B9" w:rsidP="000041C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COMP6047</w:t>
            </w:r>
            <w:r w:rsidR="000D6175">
              <w:rPr>
                <w:rFonts w:ascii="Arial" w:hAnsi="Arial" w:cs="Arial"/>
                <w:b/>
                <w:sz w:val="20"/>
              </w:rPr>
              <w:t xml:space="preserve"> </w:t>
            </w:r>
            <w:r w:rsidR="00B85C90">
              <w:rPr>
                <w:rFonts w:ascii="Arial" w:hAnsi="Arial" w:cs="Arial"/>
                <w:b/>
                <w:sz w:val="20"/>
              </w:rPr>
              <w:t>–</w:t>
            </w:r>
            <w:r w:rsidR="000D63FD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Algorithm and Programming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5029998" w14:textId="77777777" w:rsidR="000D63FD" w:rsidRDefault="00B85C90" w:rsidP="0004703A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D72B10C" wp14:editId="53FEE6D6">
                  <wp:extent cx="1371600" cy="9912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D89" w14:paraId="3A1F8D18" w14:textId="77777777" w:rsidTr="00FD6B26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72D783B" w14:textId="77777777" w:rsidR="001C06F6" w:rsidRDefault="00B85C90" w:rsidP="00C47E5A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A66DE" w14:textId="77777777" w:rsidR="001C06F6" w:rsidRPr="00DA7A95" w:rsidRDefault="00B85C90" w:rsidP="002A28DE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4104" w14:textId="523977AF" w:rsidR="001C06F6" w:rsidRPr="00DB67B9" w:rsidRDefault="00DB67B9" w:rsidP="00306780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09</w:t>
            </w:r>
            <w:r w:rsidR="000141BD">
              <w:rPr>
                <w:rFonts w:ascii="Arial" w:hAnsi="Arial" w:cs="Arial"/>
                <w:b/>
                <w:sz w:val="18"/>
                <w:szCs w:val="18"/>
              </w:rPr>
              <w:t>C</w:t>
            </w:r>
            <w:r>
              <w:rPr>
                <w:rFonts w:ascii="Arial" w:hAnsi="Arial" w:cs="Arial"/>
                <w:b/>
                <w:sz w:val="18"/>
                <w:szCs w:val="18"/>
              </w:rPr>
              <w:t>B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2F11A0F" w14:textId="77777777" w:rsidR="001C06F6" w:rsidRDefault="00B85C90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0681999A" w14:textId="590CD0F4" w:rsidR="001C06F6" w:rsidRDefault="00B85C90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0771AF">
              <w:rPr>
                <w:rFonts w:ascii="Arial" w:hAnsi="Arial" w:cs="Arial"/>
                <w:b/>
                <w:sz w:val="18"/>
              </w:rPr>
              <w:t>03 December 2021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4EE6EDB" w14:textId="77777777" w:rsidR="001C06F6" w:rsidRDefault="001C06F6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13AC54BE" w14:textId="77777777" w:rsidTr="00FD6B26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67749AC6" w14:textId="71633883" w:rsidR="001E7B94" w:rsidRDefault="001E7B94" w:rsidP="0015441C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627B96" w14:textId="3F010271" w:rsidR="001E7B94" w:rsidRPr="00DA7A95" w:rsidRDefault="001E7B94" w:rsidP="002A28DE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02C2BA6" w14:textId="6C77E918" w:rsidR="001E7B94" w:rsidRPr="00DA7A95" w:rsidRDefault="001F5C56" w:rsidP="00DB67B9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 w:rsidRPr="001F5C56">
              <w:rPr>
                <w:rFonts w:ascii="Arial" w:hAnsi="Arial" w:cs="Arial"/>
                <w:b/>
                <w:sz w:val="18"/>
                <w:lang w:val="id-ID"/>
              </w:rPr>
              <w:t>D6439 - Yesun Utomo S.Kom., M.T.I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4154A9" w14:textId="77777777" w:rsidR="001E7B94" w:rsidRPr="00665E84" w:rsidRDefault="001E7B94" w:rsidP="00C47E5A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159B9A0" w14:textId="4D04B15F" w:rsidR="001E7B94" w:rsidRPr="00AF3F0A" w:rsidRDefault="001E7B94" w:rsidP="00C47E5A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207309">
              <w:rPr>
                <w:rFonts w:ascii="Arial" w:hAnsi="Arial" w:cs="Arial"/>
                <w:b/>
                <w:sz w:val="18"/>
              </w:rPr>
              <w:t>08</w:t>
            </w:r>
            <w:r w:rsidR="00F204A8">
              <w:rPr>
                <w:rFonts w:ascii="Arial" w:hAnsi="Arial" w:cs="Arial"/>
                <w:b/>
                <w:sz w:val="18"/>
              </w:rPr>
              <w:t>.00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A330DFB" w14:textId="77777777" w:rsidR="001E7B94" w:rsidRDefault="001E7B94" w:rsidP="00C47E5A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3EFE142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6CBE3DE1" w14:textId="38EF4BEB" w:rsidR="001E7B94" w:rsidRDefault="001E7B94" w:rsidP="00966C0C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8C8F6" w14:textId="33AAEADD" w:rsidR="001E7B94" w:rsidRPr="00DA7A95" w:rsidRDefault="001E7B94" w:rsidP="002A28DE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278AF" w14:textId="5A7B35F2" w:rsidR="001E7B94" w:rsidRPr="00046FCF" w:rsidRDefault="001E7B94" w:rsidP="00FD0A00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2B1151" w14:textId="77777777" w:rsidR="001E7B94" w:rsidRDefault="001E7B94" w:rsidP="00966C0C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D440494" w14:textId="36D9D623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F37CEC">
              <w:rPr>
                <w:rFonts w:ascii="Arial" w:hAnsi="Arial" w:cs="Arial"/>
                <w:b/>
                <w:sz w:val="18"/>
              </w:rPr>
              <w:t>03 December 2021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7570656C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1E7B94" w14:paraId="716764A3" w14:textId="77777777" w:rsidTr="00FD6B26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54A19916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67AC16D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E5B43AC" w14:textId="77777777" w:rsidR="001E7B94" w:rsidRPr="00D843FE" w:rsidRDefault="001E7B94" w:rsidP="00966C0C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53DB9C" w14:textId="77777777" w:rsidR="001E7B94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01C9211" w14:textId="46355FFD" w:rsidR="001E7B94" w:rsidRPr="001F3F61" w:rsidRDefault="001E7B94" w:rsidP="00966C0C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D535A3">
              <w:rPr>
                <w:rFonts w:ascii="Arial" w:hAnsi="Arial" w:cs="Arial"/>
                <w:b/>
                <w:sz w:val="18"/>
              </w:rPr>
              <w:t>1</w:t>
            </w:r>
            <w:r w:rsidR="00207309">
              <w:rPr>
                <w:rFonts w:ascii="Arial" w:hAnsi="Arial" w:cs="Arial"/>
                <w:b/>
                <w:sz w:val="18"/>
              </w:rPr>
              <w:t>0</w:t>
            </w:r>
            <w:r w:rsidR="00D535A3">
              <w:rPr>
                <w:rFonts w:ascii="Arial" w:hAnsi="Arial" w:cs="Arial"/>
                <w:b/>
                <w:sz w:val="18"/>
              </w:rPr>
              <w:t>.00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31C57F8" w14:textId="77777777" w:rsidR="001E7B94" w:rsidRDefault="001E7B94" w:rsidP="00966C0C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268CAD1E" w14:textId="77777777" w:rsidR="004669A8" w:rsidRPr="00D04099" w:rsidRDefault="004669A8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7DDA11AA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31E4A8AF" w14:textId="77777777" w:rsidR="00813100" w:rsidRDefault="00B85C90" w:rsidP="001F709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38B878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 xml:space="preserve">dan/atau bekerja sama </w:t>
      </w:r>
      <w:r>
        <w:rPr>
          <w:lang w:val="id-ID" w:eastAsia="x-none"/>
        </w:rPr>
        <w:t>dengan peserta ujian lainnya</w:t>
      </w:r>
    </w:p>
    <w:p w14:paraId="18043B9F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75701195" w14:textId="77777777" w:rsidR="00E8693F" w:rsidRPr="00D64B67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75F84A0" w14:textId="77777777" w:rsidR="00E8693F" w:rsidRPr="00B37A53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566FE5EF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1DD4ECAD" w14:textId="77777777" w:rsidR="00E8693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0C885D13" w14:textId="77777777" w:rsidR="00E8693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66676C87" w14:textId="77777777" w:rsidR="00E8693F" w:rsidRPr="0021077F" w:rsidRDefault="00E8693F" w:rsidP="001F709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28BB73F3" w14:textId="77777777" w:rsidR="00E8693F" w:rsidRPr="0021077F" w:rsidRDefault="00E8693F" w:rsidP="001F709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r w:rsidRPr="0021077F">
        <w:rPr>
          <w:lang w:val="en-ID" w:eastAsia="x-none"/>
        </w:rPr>
        <w:t xml:space="preserve">Kumpulkan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>, apabila terlambat mengumpulkan maka jawaban tidak akan dikoreksi dan nilai mahasiswa adalah 0</w:t>
      </w:r>
    </w:p>
    <w:p w14:paraId="3A5C0340" w14:textId="77777777" w:rsidR="00E8693F" w:rsidRPr="00AE0C0C" w:rsidRDefault="00E8693F" w:rsidP="001F709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76F57D25" w14:textId="77777777" w:rsidR="00E8693F" w:rsidRDefault="00E8693F" w:rsidP="001F709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2CEFEE9" w14:textId="77777777" w:rsidR="00E8693F" w:rsidRDefault="00E8693F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B604A06" w14:textId="6D333516" w:rsidR="003E647C" w:rsidRDefault="00785A8A" w:rsidP="001F709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6138E6F5">
          <v:line id="_x0000_s2052" style="position:absolute;left:0;text-align:left;z-index:25166131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321845F4" w14:textId="6D0B9D78" w:rsidR="00813100" w:rsidRDefault="00813100" w:rsidP="001F709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5C6F6C73" w14:textId="692843EC" w:rsidR="002679EF" w:rsidRPr="005611F9" w:rsidRDefault="00D32366" w:rsidP="00F25979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6F6EB906" wp14:editId="5B3F10B9">
            <wp:extent cx="5486400" cy="3086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4319" w14:textId="77777777" w:rsidR="00B511D8" w:rsidRDefault="00B511D8" w:rsidP="00F25979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0C5814A9" w14:textId="01B0575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2A1D59EF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15103AC8" w14:textId="77777777" w:rsidR="00C060CB" w:rsidRDefault="00C060CB" w:rsidP="00C060CB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 w:rsidRPr="0054347B">
        <w:rPr>
          <w:lang w:eastAsia="x-none"/>
        </w:rPr>
        <w:t>Dev-C++ 5.11</w:t>
      </w:r>
    </w:p>
    <w:p w14:paraId="4BF5E2B6" w14:textId="441224B8" w:rsidR="00813100" w:rsidRDefault="00785A8A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6138E6F5">
          <v:line id="_x0000_s2050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30740ED" w14:textId="31A9E11A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385291A6" w14:textId="77777777" w:rsidR="00813100" w:rsidRDefault="00B85C90" w:rsidP="0094225D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608B405E" w14:textId="7D5F3F70" w:rsidR="002D6900" w:rsidRDefault="006230BB" w:rsidP="0094225D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CPP</w:t>
      </w:r>
    </w:p>
    <w:p w14:paraId="6E40E83D" w14:textId="7116C935" w:rsidR="00813100" w:rsidRPr="002D6900" w:rsidRDefault="00785A8A" w:rsidP="0094225D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5F012223">
          <v:line id="_x0000_s2051" style="position:absolute;left:0;text-align:left;z-index:251660288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21703ADA" w14:textId="77777777" w:rsidR="0094225D" w:rsidRDefault="0094225D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4B1A7009" w14:textId="1D715FAD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48D71F" w14:textId="77777777" w:rsidR="00813100" w:rsidRDefault="00B85C90" w:rsidP="0094225D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5718F8A" w14:textId="77777777" w:rsidR="00813100" w:rsidRDefault="00B85C90" w:rsidP="0094225D">
      <w:pPr>
        <w:numPr>
          <w:ilvl w:val="0"/>
          <w:numId w:val="11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409C5B5A" w14:textId="77777777" w:rsidR="00813100" w:rsidRDefault="00B85C90" w:rsidP="0094225D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49696AB4" w14:textId="77777777" w:rsidR="00813100" w:rsidRDefault="00B85C90" w:rsidP="0094225D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2F6184" w14:textId="77777777" w:rsidR="00813100" w:rsidRDefault="00B85C90" w:rsidP="0094225D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70BCF4E5" w14:textId="1E81A0B4" w:rsidR="00E0352E" w:rsidRDefault="00B85C90" w:rsidP="0094225D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b/>
        </w:rPr>
      </w:pPr>
      <w:r>
        <w:rPr>
          <w:bCs/>
        </w:rPr>
        <w:t xml:space="preserve">Kompres semua jawaban yang akan diunggah. Pastikan format pengumpulan nama file dan ekstensi sesuai dengan format berikut: </w:t>
      </w:r>
      <w:r>
        <w:rPr>
          <w:b/>
        </w:rPr>
        <w:t>[NIM]</w:t>
      </w:r>
      <w:r w:rsidR="00477025">
        <w:rPr>
          <w:b/>
        </w:rPr>
        <w:t>-[NAMA]</w:t>
      </w:r>
      <w:r>
        <w:rPr>
          <w:b/>
        </w:rPr>
        <w:t>.zip</w:t>
      </w:r>
    </w:p>
    <w:p w14:paraId="1C0BDD6B" w14:textId="5169D387" w:rsidR="00E0352E" w:rsidRDefault="00B85C90" w:rsidP="0094225D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</w:t>
      </w:r>
      <w:r w:rsidR="00477025">
        <w:rPr>
          <w:b/>
          <w:bCs/>
          <w:i/>
          <w:sz w:val="20"/>
          <w:szCs w:val="20"/>
          <w:lang w:eastAsia="x-none"/>
        </w:rPr>
        <w:t>-[NAM</w:t>
      </w:r>
      <w:r w:rsidR="003D0013">
        <w:rPr>
          <w:b/>
          <w:bCs/>
          <w:i/>
          <w:sz w:val="20"/>
          <w:szCs w:val="20"/>
          <w:lang w:eastAsia="x-none"/>
        </w:rPr>
        <w:t>E</w:t>
      </w:r>
      <w:r w:rsidR="00477025">
        <w:rPr>
          <w:b/>
          <w:bCs/>
          <w:i/>
          <w:sz w:val="20"/>
          <w:szCs w:val="20"/>
          <w:lang w:eastAsia="x-none"/>
        </w:rPr>
        <w:t>]</w:t>
      </w:r>
      <w:r>
        <w:rPr>
          <w:b/>
          <w:bCs/>
          <w:i/>
          <w:sz w:val="20"/>
          <w:szCs w:val="20"/>
          <w:lang w:eastAsia="x-none"/>
        </w:rPr>
        <w:t>.zip</w:t>
      </w:r>
    </w:p>
    <w:p w14:paraId="63E4BFDA" w14:textId="022337B8" w:rsidR="005542B7" w:rsidRDefault="00785A8A" w:rsidP="0094225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w:pict w14:anchorId="6138E6F5">
          <v:line id="_x0000_s2054" style="position:absolute;left:0;text-align:left;z-index:25166233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0E3A1ED3" w14:textId="77777777" w:rsidR="00E0352E" w:rsidRDefault="00E0352E" w:rsidP="00F25979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66BD4D08" w14:textId="55FA65E0" w:rsidR="00813100" w:rsidRDefault="00B85C90" w:rsidP="00F25979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</w:p>
    <w:p w14:paraId="4504D81D" w14:textId="77777777" w:rsidR="00BF2C2D" w:rsidRPr="006C10C1" w:rsidRDefault="00BF2C2D" w:rsidP="00BF2C2D">
      <w:pPr>
        <w:spacing w:line="360" w:lineRule="auto"/>
        <w:rPr>
          <w:b/>
        </w:rPr>
      </w:pPr>
      <w:r w:rsidRPr="006C10C1">
        <w:rPr>
          <w:b/>
        </w:rPr>
        <w:lastRenderedPageBreak/>
        <w:t>Important Notes:</w:t>
      </w:r>
    </w:p>
    <w:p w14:paraId="65E39AA3" w14:textId="77777777" w:rsidR="00BF2C2D" w:rsidRPr="006C10C1" w:rsidRDefault="00BF2C2D" w:rsidP="00BF2C2D">
      <w:pPr>
        <w:numPr>
          <w:ilvl w:val="0"/>
          <w:numId w:val="19"/>
        </w:numPr>
        <w:spacing w:line="360" w:lineRule="auto"/>
        <w:contextualSpacing/>
      </w:pPr>
      <w:r w:rsidRPr="006C10C1">
        <w:t xml:space="preserve">Do not code only on </w:t>
      </w:r>
      <w:r w:rsidRPr="006C10C1">
        <w:rPr>
          <w:noProof/>
        </w:rPr>
        <w:t>the main</w:t>
      </w:r>
      <w:r w:rsidRPr="006C10C1">
        <w:t xml:space="preserve"> function, </w:t>
      </w:r>
      <w:r w:rsidRPr="006C10C1">
        <w:rPr>
          <w:b/>
        </w:rPr>
        <w:t>code every module on its own separate function</w:t>
      </w:r>
    </w:p>
    <w:p w14:paraId="67B051B4" w14:textId="77777777" w:rsidR="00BF2C2D" w:rsidRPr="006C10C1" w:rsidRDefault="00BF2C2D" w:rsidP="00BF2C2D">
      <w:pPr>
        <w:numPr>
          <w:ilvl w:val="0"/>
          <w:numId w:val="19"/>
        </w:numPr>
        <w:spacing w:line="360" w:lineRule="auto"/>
        <w:contextualSpacing/>
      </w:pPr>
      <w:r w:rsidRPr="006C10C1">
        <w:t xml:space="preserve">You </w:t>
      </w:r>
      <w:r w:rsidRPr="006C10C1">
        <w:rPr>
          <w:noProof/>
        </w:rPr>
        <w:t xml:space="preserve">are only </w:t>
      </w:r>
      <w:r w:rsidRPr="006C10C1">
        <w:rPr>
          <w:b/>
          <w:noProof/>
        </w:rPr>
        <w:t>allowed</w:t>
      </w:r>
      <w:r w:rsidRPr="006C10C1">
        <w:t xml:space="preserve"> using </w:t>
      </w:r>
      <w:r w:rsidRPr="006C10C1">
        <w:rPr>
          <w:b/>
        </w:rPr>
        <w:t>Merge Sort/ Quick Sort Algorithm</w:t>
      </w:r>
    </w:p>
    <w:p w14:paraId="723B5535" w14:textId="77777777" w:rsidR="00BF2C2D" w:rsidRPr="006C10C1" w:rsidRDefault="00BF2C2D" w:rsidP="00BF2C2D">
      <w:pPr>
        <w:numPr>
          <w:ilvl w:val="0"/>
          <w:numId w:val="19"/>
        </w:numPr>
        <w:spacing w:line="360" w:lineRule="auto"/>
        <w:contextualSpacing/>
      </w:pPr>
      <w:r w:rsidRPr="006C10C1">
        <w:t xml:space="preserve">You </w:t>
      </w:r>
      <w:r w:rsidRPr="006C10C1">
        <w:rPr>
          <w:noProof/>
        </w:rPr>
        <w:t xml:space="preserve">are </w:t>
      </w:r>
      <w:r w:rsidRPr="006C10C1">
        <w:rPr>
          <w:b/>
          <w:noProof/>
        </w:rPr>
        <w:t>allowed</w:t>
      </w:r>
      <w:r w:rsidRPr="006C10C1">
        <w:t xml:space="preserve"> using a </w:t>
      </w:r>
      <w:r w:rsidRPr="006C10C1">
        <w:rPr>
          <w:b/>
          <w:noProof/>
        </w:rPr>
        <w:t>struct</w:t>
      </w:r>
      <w:r w:rsidRPr="006C10C1">
        <w:t xml:space="preserve"> to store all your variable that needed</w:t>
      </w:r>
    </w:p>
    <w:p w14:paraId="6940C4E4" w14:textId="77777777" w:rsidR="00BF2C2D" w:rsidRPr="00C03071" w:rsidRDefault="00BF2C2D" w:rsidP="00BF2C2D">
      <w:pPr>
        <w:rPr>
          <w:b/>
        </w:rPr>
      </w:pPr>
    </w:p>
    <w:p w14:paraId="74CE5BBB" w14:textId="77777777" w:rsidR="00BF2C2D" w:rsidRPr="00DE5055" w:rsidRDefault="00BF2C2D" w:rsidP="00BF2C2D">
      <w:pPr>
        <w:rPr>
          <w:b/>
          <w:lang w:val="id-ID"/>
        </w:rPr>
      </w:pPr>
      <w:r w:rsidRPr="00DE5055">
        <w:rPr>
          <w:b/>
          <w:lang w:val="id-ID"/>
        </w:rPr>
        <w:t>Soal</w:t>
      </w:r>
    </w:p>
    <w:p w14:paraId="2BA20D45" w14:textId="77777777" w:rsidR="00BF2C2D" w:rsidRPr="00F5299D" w:rsidRDefault="00BF2C2D" w:rsidP="00BF2C2D">
      <w:pPr>
        <w:rPr>
          <w:i/>
          <w:sz w:val="20"/>
          <w:szCs w:val="20"/>
          <w:lang w:val="id-ID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02E3DF1F" w14:textId="77777777" w:rsidR="00BF2C2D" w:rsidRDefault="00BF2C2D" w:rsidP="00BF2C2D">
      <w:pPr>
        <w:spacing w:before="240" w:after="240" w:line="360" w:lineRule="auto"/>
        <w:jc w:val="center"/>
        <w:rPr>
          <w:b/>
        </w:rPr>
      </w:pPr>
      <w:r w:rsidRPr="009844A4">
        <w:rPr>
          <w:b/>
        </w:rPr>
        <w:t>S</w:t>
      </w:r>
      <w:r>
        <w:rPr>
          <w:b/>
        </w:rPr>
        <w:t>tiim</w:t>
      </w:r>
    </w:p>
    <w:p w14:paraId="7AF34D93" w14:textId="783DA7B3" w:rsidR="00BF2C2D" w:rsidRDefault="00BF2C2D" w:rsidP="00BF2C2D">
      <w:pPr>
        <w:spacing w:line="360" w:lineRule="auto"/>
        <w:ind w:left="426" w:firstLine="654"/>
        <w:jc w:val="both"/>
      </w:pPr>
      <w:r>
        <w:rPr>
          <w:b/>
        </w:rPr>
        <w:t>Stiim</w:t>
      </w:r>
      <w:r>
        <w:t xml:space="preserve"> is a famous Game Store that sells various of interesting and popular games. To improve the business process, the </w:t>
      </w:r>
      <w:r w:rsidRPr="009C1BE4">
        <w:t xml:space="preserve">manager hired you as a programmer to </w:t>
      </w:r>
      <w:r w:rsidRPr="003912EE">
        <w:t xml:space="preserve">build a program to help the </w:t>
      </w:r>
      <w:r>
        <w:t xml:space="preserve">Store to manage the games and </w:t>
      </w:r>
      <w:r w:rsidRPr="003912EE">
        <w:t>the orders</w:t>
      </w:r>
      <w:r>
        <w:t xml:space="preserve"> from the </w:t>
      </w:r>
      <w:r w:rsidRPr="009C2A65">
        <w:rPr>
          <w:noProof/>
        </w:rPr>
        <w:t>customer</w:t>
      </w:r>
      <w:r>
        <w:t xml:space="preserve">. </w:t>
      </w:r>
      <w:r w:rsidR="00C40BBD">
        <w:t>Y</w:t>
      </w:r>
      <w:r>
        <w:t xml:space="preserve">our task is to create the program using </w:t>
      </w:r>
      <w:r>
        <w:rPr>
          <w:b/>
        </w:rPr>
        <w:t>C</w:t>
      </w:r>
      <w:r w:rsidRPr="00770404">
        <w:rPr>
          <w:b/>
        </w:rPr>
        <w:t xml:space="preserve"> Programming Language</w:t>
      </w:r>
      <w:r>
        <w:rPr>
          <w:b/>
        </w:rPr>
        <w:t xml:space="preserve"> </w:t>
      </w:r>
      <w:r>
        <w:t>based on the description below:</w:t>
      </w:r>
    </w:p>
    <w:p w14:paraId="62F3EBC6" w14:textId="77777777" w:rsidR="00BF2C2D" w:rsidRDefault="00BF2C2D" w:rsidP="00BF2C2D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In the first time, the program will </w:t>
      </w:r>
      <w:r w:rsidRPr="00355547">
        <w:rPr>
          <w:b/>
        </w:rPr>
        <w:t>read the file</w:t>
      </w:r>
      <w:r>
        <w:t xml:space="preserve"> which the </w:t>
      </w:r>
      <w:r w:rsidRPr="00355547">
        <w:rPr>
          <w:b/>
        </w:rPr>
        <w:t>name</w:t>
      </w:r>
      <w:r>
        <w:t xml:space="preserve"> is ‘</w:t>
      </w:r>
      <w:r>
        <w:rPr>
          <w:b/>
          <w:i/>
          <w:noProof/>
        </w:rPr>
        <w:t>games.txt’</w:t>
      </w:r>
      <w:r>
        <w:t xml:space="preserve"> using the following format: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80"/>
      </w:tblGrid>
      <w:tr w:rsidR="00BF2C2D" w14:paraId="697BF043" w14:textId="77777777" w:rsidTr="00761CCD">
        <w:trPr>
          <w:trHeight w:val="576"/>
          <w:jc w:val="center"/>
        </w:trPr>
        <w:tc>
          <w:tcPr>
            <w:tcW w:w="6480" w:type="dxa"/>
            <w:vAlign w:val="center"/>
          </w:tcPr>
          <w:p w14:paraId="42A906F0" w14:textId="77777777" w:rsidR="00BF2C2D" w:rsidRPr="00EC238C" w:rsidRDefault="00BF2C2D" w:rsidP="00761CCD">
            <w:pPr>
              <w:pStyle w:val="ListParagraph"/>
              <w:ind w:left="0"/>
              <w:jc w:val="center"/>
              <w:rPr>
                <w:b/>
              </w:rPr>
            </w:pPr>
            <w:r w:rsidRPr="00EC238C">
              <w:rPr>
                <w:b/>
              </w:rPr>
              <w:t>Code</w:t>
            </w:r>
            <w:r>
              <w:rPr>
                <w:b/>
              </w:rPr>
              <w:t>#Name#Type#Price#Quantity</w:t>
            </w:r>
          </w:p>
        </w:tc>
      </w:tr>
    </w:tbl>
    <w:p w14:paraId="22B98FDD" w14:textId="77777777" w:rsidR="00CA3E71" w:rsidRDefault="00CA3E71" w:rsidP="00CA3E71">
      <w:pPr>
        <w:pStyle w:val="ListParagraph"/>
        <w:numPr>
          <w:ilvl w:val="0"/>
          <w:numId w:val="20"/>
        </w:numPr>
        <w:spacing w:before="240" w:line="360" w:lineRule="auto"/>
        <w:jc w:val="both"/>
      </w:pPr>
      <w:r>
        <w:t xml:space="preserve">If the file does not exist, </w:t>
      </w:r>
      <w:r w:rsidRPr="0032099A">
        <w:rPr>
          <w:b/>
          <w:bCs/>
        </w:rPr>
        <w:t>do not insert any data</w:t>
      </w:r>
      <w:r>
        <w:t>.</w:t>
      </w:r>
    </w:p>
    <w:p w14:paraId="43D0C416" w14:textId="77777777" w:rsidR="00CA3E71" w:rsidRDefault="00CA3E71" w:rsidP="00CA3E71">
      <w:pPr>
        <w:pStyle w:val="ListParagraph"/>
        <w:numPr>
          <w:ilvl w:val="0"/>
          <w:numId w:val="20"/>
        </w:numPr>
        <w:spacing w:before="240" w:line="360" w:lineRule="auto"/>
        <w:jc w:val="both"/>
      </w:pPr>
      <w:r>
        <w:t xml:space="preserve">If the file exists, but there are no content inside it, </w:t>
      </w:r>
      <w:r w:rsidRPr="0032099A">
        <w:rPr>
          <w:b/>
          <w:bCs/>
        </w:rPr>
        <w:t>do not</w:t>
      </w:r>
      <w:r>
        <w:t xml:space="preserve"> </w:t>
      </w:r>
      <w:r w:rsidRPr="0032099A">
        <w:rPr>
          <w:b/>
          <w:bCs/>
        </w:rPr>
        <w:t>insert any data</w:t>
      </w:r>
      <w:r>
        <w:t>.</w:t>
      </w:r>
    </w:p>
    <w:p w14:paraId="4733A123" w14:textId="46B8A179" w:rsidR="00CA3E71" w:rsidRDefault="00CA3E71" w:rsidP="0099225B">
      <w:pPr>
        <w:pStyle w:val="ListParagraph"/>
        <w:numPr>
          <w:ilvl w:val="0"/>
          <w:numId w:val="20"/>
        </w:numPr>
        <w:spacing w:before="240" w:line="360" w:lineRule="auto"/>
        <w:jc w:val="both"/>
      </w:pPr>
      <w:r>
        <w:t xml:space="preserve">If the file exists and there are contents inside the file, </w:t>
      </w:r>
      <w:r w:rsidRPr="006A4EAB">
        <w:rPr>
          <w:b/>
          <w:bCs/>
        </w:rPr>
        <w:t>insert the data</w:t>
      </w:r>
      <w:r>
        <w:t xml:space="preserve"> and stored it in </w:t>
      </w:r>
      <w:r w:rsidRPr="006A4EAB">
        <w:rPr>
          <w:b/>
          <w:bCs/>
        </w:rPr>
        <w:t>an array</w:t>
      </w:r>
      <w:r>
        <w:t>.</w:t>
      </w:r>
    </w:p>
    <w:p w14:paraId="52BD3AB1" w14:textId="6E33759B" w:rsidR="00BF2C2D" w:rsidRDefault="00BF2C2D" w:rsidP="00BF2C2D">
      <w:pPr>
        <w:pStyle w:val="ListParagraph"/>
        <w:numPr>
          <w:ilvl w:val="0"/>
          <w:numId w:val="20"/>
        </w:numPr>
        <w:spacing w:before="240" w:line="360" w:lineRule="auto"/>
        <w:jc w:val="both"/>
      </w:pPr>
      <w:r>
        <w:t xml:space="preserve">The program consists of </w:t>
      </w:r>
      <w:r>
        <w:rPr>
          <w:b/>
        </w:rPr>
        <w:t>4</w:t>
      </w:r>
      <w:r w:rsidRPr="00FA1030">
        <w:rPr>
          <w:b/>
        </w:rPr>
        <w:t xml:space="preserve"> menus</w:t>
      </w:r>
      <w:r>
        <w:t>:</w:t>
      </w:r>
    </w:p>
    <w:p w14:paraId="408177E9" w14:textId="77777777" w:rsidR="00BF2C2D" w:rsidRDefault="00BF2C2D" w:rsidP="00BF2C2D">
      <w:pPr>
        <w:pStyle w:val="ListParagraph"/>
        <w:numPr>
          <w:ilvl w:val="0"/>
          <w:numId w:val="21"/>
        </w:numPr>
        <w:spacing w:before="240" w:line="360" w:lineRule="auto"/>
        <w:jc w:val="both"/>
      </w:pPr>
      <w:r>
        <w:t>Add Game</w:t>
      </w:r>
    </w:p>
    <w:p w14:paraId="41E1F6CB" w14:textId="77777777" w:rsidR="00BF2C2D" w:rsidRDefault="00BF2C2D" w:rsidP="00BF2C2D">
      <w:pPr>
        <w:pStyle w:val="ListParagraph"/>
        <w:numPr>
          <w:ilvl w:val="0"/>
          <w:numId w:val="21"/>
        </w:numPr>
        <w:spacing w:before="240" w:line="360" w:lineRule="auto"/>
        <w:jc w:val="both"/>
      </w:pPr>
      <w:r>
        <w:t>View Game</w:t>
      </w:r>
    </w:p>
    <w:p w14:paraId="14C598B9" w14:textId="77777777" w:rsidR="00BF2C2D" w:rsidRDefault="00BF2C2D" w:rsidP="00BF2C2D">
      <w:pPr>
        <w:pStyle w:val="ListParagraph"/>
        <w:numPr>
          <w:ilvl w:val="0"/>
          <w:numId w:val="21"/>
        </w:numPr>
        <w:spacing w:before="240" w:line="360" w:lineRule="auto"/>
        <w:jc w:val="both"/>
      </w:pPr>
      <w:r>
        <w:t>Purchase Game</w:t>
      </w:r>
    </w:p>
    <w:p w14:paraId="7B80B5EA" w14:textId="77777777" w:rsidR="00BF2C2D" w:rsidRDefault="00BF2C2D" w:rsidP="00BF2C2D">
      <w:pPr>
        <w:pStyle w:val="ListParagraph"/>
        <w:numPr>
          <w:ilvl w:val="0"/>
          <w:numId w:val="21"/>
        </w:numPr>
        <w:spacing w:before="240" w:line="360" w:lineRule="auto"/>
        <w:jc w:val="both"/>
      </w:pPr>
      <w:r>
        <w:t>Exit</w:t>
      </w:r>
    </w:p>
    <w:p w14:paraId="13CFC181" w14:textId="2EAB2219" w:rsidR="00BF2C2D" w:rsidRPr="00F542B4" w:rsidRDefault="00161722" w:rsidP="00D36F7A">
      <w:pPr>
        <w:spacing w:after="240" w:line="360" w:lineRule="auto"/>
        <w:jc w:val="center"/>
      </w:pPr>
      <w:r w:rsidRPr="00663997">
        <w:rPr>
          <w:noProof/>
        </w:rPr>
        <w:drawing>
          <wp:inline distT="0" distB="0" distL="0" distR="0" wp14:anchorId="7647F35E" wp14:editId="415058A1">
            <wp:extent cx="6480000" cy="838391"/>
            <wp:effectExtent l="19050" t="1905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 rotWithShape="1">
                    <a:blip r:embed="rId9"/>
                    <a:srcRect l="414"/>
                    <a:stretch/>
                  </pic:blipFill>
                  <pic:spPr bwMode="auto">
                    <a:xfrm>
                      <a:off x="0" y="0"/>
                      <a:ext cx="6480000" cy="838391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2C2D" w:rsidRPr="00745FAB">
        <w:t xml:space="preserve"> </w:t>
      </w:r>
      <w:r w:rsidR="00BF2C2D" w:rsidRPr="00663294">
        <w:rPr>
          <w:b/>
          <w:bCs/>
          <w:sz w:val="20"/>
          <w:szCs w:val="20"/>
        </w:rPr>
        <w:t>Figure 1. Main Menu</w:t>
      </w:r>
    </w:p>
    <w:p w14:paraId="007EA971" w14:textId="6C6F1443" w:rsidR="00BF2C2D" w:rsidRDefault="00BF2C2D" w:rsidP="00C1294B">
      <w:pPr>
        <w:pStyle w:val="ListParagraph"/>
        <w:numPr>
          <w:ilvl w:val="0"/>
          <w:numId w:val="20"/>
        </w:numPr>
        <w:spacing w:before="240" w:line="360" w:lineRule="auto"/>
        <w:jc w:val="both"/>
      </w:pPr>
      <w:r>
        <w:lastRenderedPageBreak/>
        <w:t>The program will ask the user to input the</w:t>
      </w:r>
      <w:r w:rsidRPr="00B521FA">
        <w:rPr>
          <w:b/>
        </w:rPr>
        <w:t xml:space="preserve"> </w:t>
      </w:r>
      <w:r w:rsidRPr="00B521FA">
        <w:rPr>
          <w:b/>
          <w:noProof/>
        </w:rPr>
        <w:t>menu</w:t>
      </w:r>
      <w:r>
        <w:rPr>
          <w:b/>
          <w:noProof/>
        </w:rPr>
        <w:t xml:space="preserve"> number</w:t>
      </w:r>
      <w:r>
        <w:t xml:space="preserve">, which must be </w:t>
      </w:r>
      <w:r w:rsidRPr="00E339FB">
        <w:rPr>
          <w:b/>
        </w:rPr>
        <w:t>between 1</w:t>
      </w:r>
      <w:r>
        <w:t xml:space="preserve"> and </w:t>
      </w:r>
      <w:r>
        <w:rPr>
          <w:b/>
        </w:rPr>
        <w:t>4</w:t>
      </w:r>
    </w:p>
    <w:p w14:paraId="16370B80" w14:textId="77777777" w:rsidR="00BF2C2D" w:rsidRDefault="00BF2C2D" w:rsidP="00BF2C2D">
      <w:pPr>
        <w:pStyle w:val="ListParagraph"/>
        <w:numPr>
          <w:ilvl w:val="0"/>
          <w:numId w:val="20"/>
        </w:numPr>
        <w:spacing w:before="240" w:line="360" w:lineRule="auto"/>
        <w:jc w:val="both"/>
      </w:pPr>
      <w:r>
        <w:t xml:space="preserve">If the user chooses </w:t>
      </w:r>
      <w:r w:rsidRPr="00D15DF9">
        <w:rPr>
          <w:b/>
        </w:rPr>
        <w:t>menu</w:t>
      </w:r>
      <w:r>
        <w:t xml:space="preserve"> </w:t>
      </w:r>
      <w:r w:rsidRPr="00D15DF9">
        <w:rPr>
          <w:b/>
        </w:rPr>
        <w:t>1</w:t>
      </w:r>
      <w:r>
        <w:t xml:space="preserve"> (‘</w:t>
      </w:r>
      <w:r w:rsidRPr="003C0030">
        <w:rPr>
          <w:b/>
        </w:rPr>
        <w:t xml:space="preserve">Add </w:t>
      </w:r>
      <w:r>
        <w:rPr>
          <w:b/>
        </w:rPr>
        <w:t>Game’</w:t>
      </w:r>
      <w:r>
        <w:t>), then:</w:t>
      </w:r>
    </w:p>
    <w:p w14:paraId="58C0F0DC" w14:textId="77777777" w:rsidR="00BF2C2D" w:rsidRPr="00F11957" w:rsidRDefault="00BF2C2D" w:rsidP="00BF2C2D">
      <w:pPr>
        <w:pStyle w:val="ListParagraph"/>
        <w:numPr>
          <w:ilvl w:val="0"/>
          <w:numId w:val="23"/>
        </w:numPr>
        <w:spacing w:before="240" w:line="360" w:lineRule="auto"/>
        <w:jc w:val="both"/>
      </w:pPr>
      <w:r>
        <w:t xml:space="preserve">The program will ask the user to input </w:t>
      </w:r>
      <w:r>
        <w:rPr>
          <w:b/>
        </w:rPr>
        <w:t>Game</w:t>
      </w:r>
      <w:r w:rsidRPr="00F11957">
        <w:rPr>
          <w:b/>
        </w:rPr>
        <w:t xml:space="preserve"> details</w:t>
      </w:r>
      <w:r>
        <w:t>, which consists of:</w:t>
      </w:r>
    </w:p>
    <w:p w14:paraId="7CE51893" w14:textId="77777777" w:rsidR="00BF2C2D" w:rsidRDefault="00BF2C2D" w:rsidP="00BF2C2D">
      <w:pPr>
        <w:pStyle w:val="ListParagraph"/>
        <w:numPr>
          <w:ilvl w:val="0"/>
          <w:numId w:val="24"/>
        </w:numPr>
        <w:spacing w:before="240" w:line="360" w:lineRule="auto"/>
        <w:jc w:val="both"/>
      </w:pPr>
      <w:r>
        <w:rPr>
          <w:b/>
        </w:rPr>
        <w:t>Game</w:t>
      </w:r>
      <w:r w:rsidRPr="000471A7">
        <w:rPr>
          <w:b/>
        </w:rPr>
        <w:t xml:space="preserve"> Type</w:t>
      </w:r>
      <w:r>
        <w:t xml:space="preserve">, which must be </w:t>
      </w:r>
      <w:r w:rsidRPr="000471A7">
        <w:rPr>
          <w:b/>
        </w:rPr>
        <w:t>between 1</w:t>
      </w:r>
      <w:r>
        <w:t xml:space="preserve"> and </w:t>
      </w:r>
      <w:r>
        <w:rPr>
          <w:b/>
        </w:rPr>
        <w:t>3</w:t>
      </w:r>
    </w:p>
    <w:p w14:paraId="7BECB017" w14:textId="77777777" w:rsidR="00BF2C2D" w:rsidRPr="00663997" w:rsidRDefault="00BF2C2D" w:rsidP="00BF2C2D">
      <w:pPr>
        <w:pStyle w:val="ListParagraph"/>
        <w:numPr>
          <w:ilvl w:val="0"/>
          <w:numId w:val="24"/>
        </w:numPr>
        <w:spacing w:before="240" w:line="360" w:lineRule="auto"/>
        <w:jc w:val="both"/>
        <w:rPr>
          <w:b/>
          <w:bCs/>
        </w:rPr>
      </w:pPr>
      <w:r>
        <w:rPr>
          <w:b/>
        </w:rPr>
        <w:t>Game</w:t>
      </w:r>
      <w:r w:rsidRPr="000471A7">
        <w:rPr>
          <w:b/>
        </w:rPr>
        <w:t xml:space="preserve"> Name</w:t>
      </w:r>
      <w:r>
        <w:t xml:space="preserve">, which </w:t>
      </w:r>
      <w:r w:rsidRPr="000471A7">
        <w:rPr>
          <w:b/>
        </w:rPr>
        <w:t>length</w:t>
      </w:r>
      <w:r>
        <w:t xml:space="preserve"> must </w:t>
      </w:r>
      <w:r w:rsidRPr="000471A7">
        <w:rPr>
          <w:b/>
        </w:rPr>
        <w:t xml:space="preserve">between </w:t>
      </w:r>
      <w:r>
        <w:rPr>
          <w:b/>
        </w:rPr>
        <w:t>3</w:t>
      </w:r>
      <w:r>
        <w:t xml:space="preserve"> and </w:t>
      </w:r>
      <w:r>
        <w:rPr>
          <w:b/>
        </w:rPr>
        <w:t>2</w:t>
      </w:r>
      <w:r w:rsidRPr="000471A7">
        <w:rPr>
          <w:b/>
        </w:rPr>
        <w:t>0</w:t>
      </w:r>
      <w:r>
        <w:rPr>
          <w:b/>
        </w:rPr>
        <w:t xml:space="preserve"> </w:t>
      </w:r>
      <w:r w:rsidRPr="00C93EC6">
        <w:rPr>
          <w:b/>
        </w:rPr>
        <w:t>characters</w:t>
      </w:r>
      <w:r>
        <w:rPr>
          <w:b/>
        </w:rPr>
        <w:t xml:space="preserve"> </w:t>
      </w:r>
      <w:r w:rsidRPr="00663997">
        <w:rPr>
          <w:b/>
          <w:bCs/>
        </w:rPr>
        <w:t>(whitespace included)</w:t>
      </w:r>
    </w:p>
    <w:p w14:paraId="422C69C0" w14:textId="77777777" w:rsidR="00BF2C2D" w:rsidRPr="00663997" w:rsidRDefault="00BF2C2D" w:rsidP="00BF2C2D">
      <w:pPr>
        <w:pStyle w:val="ListParagraph"/>
        <w:numPr>
          <w:ilvl w:val="0"/>
          <w:numId w:val="24"/>
        </w:numPr>
        <w:spacing w:before="240" w:line="360" w:lineRule="auto"/>
        <w:jc w:val="both"/>
      </w:pPr>
      <w:r>
        <w:rPr>
          <w:b/>
        </w:rPr>
        <w:t>Game</w:t>
      </w:r>
      <w:r w:rsidRPr="000471A7">
        <w:rPr>
          <w:b/>
        </w:rPr>
        <w:t xml:space="preserve"> Price</w:t>
      </w:r>
      <w:r>
        <w:t xml:space="preserve">, which must be </w:t>
      </w:r>
      <w:r w:rsidRPr="000471A7">
        <w:rPr>
          <w:b/>
        </w:rPr>
        <w:t xml:space="preserve">between </w:t>
      </w:r>
      <w:r>
        <w:rPr>
          <w:b/>
        </w:rPr>
        <w:t>1</w:t>
      </w:r>
      <w:r w:rsidRPr="000471A7">
        <w:rPr>
          <w:b/>
        </w:rPr>
        <w:t>0000</w:t>
      </w:r>
      <w:r>
        <w:t xml:space="preserve"> and </w:t>
      </w:r>
      <w:r w:rsidRPr="000471A7">
        <w:rPr>
          <w:b/>
        </w:rPr>
        <w:t>1</w:t>
      </w:r>
      <w:r>
        <w:rPr>
          <w:b/>
        </w:rPr>
        <w:t>0000000.</w:t>
      </w:r>
    </w:p>
    <w:p w14:paraId="3CE1CD48" w14:textId="77777777" w:rsidR="00BF2C2D" w:rsidRPr="00B464F8" w:rsidRDefault="00BF2C2D" w:rsidP="00BF2C2D">
      <w:pPr>
        <w:pStyle w:val="ListParagraph"/>
        <w:numPr>
          <w:ilvl w:val="0"/>
          <w:numId w:val="24"/>
        </w:numPr>
        <w:spacing w:before="240" w:line="360" w:lineRule="auto"/>
        <w:jc w:val="both"/>
      </w:pPr>
      <w:r>
        <w:rPr>
          <w:b/>
        </w:rPr>
        <w:t>Game</w:t>
      </w:r>
      <w:r w:rsidRPr="000471A7">
        <w:rPr>
          <w:b/>
        </w:rPr>
        <w:t xml:space="preserve"> </w:t>
      </w:r>
      <w:r>
        <w:rPr>
          <w:b/>
        </w:rPr>
        <w:t>Quantity</w:t>
      </w:r>
      <w:r>
        <w:t xml:space="preserve">, which must be </w:t>
      </w:r>
      <w:r w:rsidRPr="000471A7">
        <w:rPr>
          <w:b/>
        </w:rPr>
        <w:t xml:space="preserve">between </w:t>
      </w:r>
      <w:r>
        <w:rPr>
          <w:b/>
        </w:rPr>
        <w:t>1</w:t>
      </w:r>
      <w:r>
        <w:t xml:space="preserve"> and</w:t>
      </w:r>
      <w:r w:rsidRPr="00663997">
        <w:t xml:space="preserve"> </w:t>
      </w:r>
      <w:r w:rsidRPr="00663997">
        <w:rPr>
          <w:b/>
          <w:bCs/>
        </w:rPr>
        <w:t>200000</w:t>
      </w:r>
      <w:r>
        <w:rPr>
          <w:b/>
        </w:rPr>
        <w:t>.</w:t>
      </w:r>
    </w:p>
    <w:p w14:paraId="3D8D1787" w14:textId="77777777" w:rsidR="00BF2C2D" w:rsidRPr="00634BD4" w:rsidRDefault="00BF2C2D" w:rsidP="00BF2C2D">
      <w:pPr>
        <w:pStyle w:val="ListParagraph"/>
        <w:numPr>
          <w:ilvl w:val="0"/>
          <w:numId w:val="23"/>
        </w:numPr>
        <w:spacing w:before="240" w:line="360" w:lineRule="auto"/>
        <w:jc w:val="both"/>
        <w:rPr>
          <w:b/>
        </w:rPr>
      </w:pPr>
      <w:r w:rsidRPr="00634BD4">
        <w:rPr>
          <w:lang w:val="sv-SE"/>
        </w:rPr>
        <w:t xml:space="preserve">If the inputs are valid, </w:t>
      </w:r>
      <w:r w:rsidRPr="00634BD4">
        <w:rPr>
          <w:b/>
          <w:lang w:val="sv-SE"/>
        </w:rPr>
        <w:t xml:space="preserve">generate </w:t>
      </w:r>
      <w:r>
        <w:rPr>
          <w:b/>
          <w:lang w:val="sv-SE"/>
        </w:rPr>
        <w:t>Game</w:t>
      </w:r>
      <w:r w:rsidRPr="00634BD4">
        <w:rPr>
          <w:b/>
          <w:lang w:val="sv-SE"/>
        </w:rPr>
        <w:t xml:space="preserve"> Code</w:t>
      </w:r>
      <w:r>
        <w:rPr>
          <w:lang w:val="sv-SE"/>
        </w:rPr>
        <w:t xml:space="preserve"> using following formula:</w:t>
      </w:r>
    </w:p>
    <w:tbl>
      <w:tblPr>
        <w:tblStyle w:val="TableGrid"/>
        <w:tblW w:w="8748" w:type="dxa"/>
        <w:tblInd w:w="1530" w:type="dxa"/>
        <w:tblLook w:val="04A0" w:firstRow="1" w:lastRow="0" w:firstColumn="1" w:lastColumn="0" w:noHBand="0" w:noVBand="1"/>
      </w:tblPr>
      <w:tblGrid>
        <w:gridCol w:w="8748"/>
      </w:tblGrid>
      <w:tr w:rsidR="00BF2C2D" w14:paraId="2B9CDF7B" w14:textId="77777777" w:rsidTr="00761CCD">
        <w:trPr>
          <w:trHeight w:val="4752"/>
        </w:trPr>
        <w:tc>
          <w:tcPr>
            <w:tcW w:w="8748" w:type="dxa"/>
            <w:vAlign w:val="center"/>
          </w:tcPr>
          <w:p w14:paraId="68CC5DBF" w14:textId="77777777" w:rsidR="00BF2C2D" w:rsidRDefault="00BF2C2D" w:rsidP="00761CCD">
            <w:pPr>
              <w:pStyle w:val="ListParagraph"/>
              <w:spacing w:before="240" w:line="276" w:lineRule="auto"/>
              <w:ind w:left="0"/>
              <w:jc w:val="both"/>
              <w:rPr>
                <w:b/>
              </w:rPr>
            </w:pPr>
            <w:r>
              <w:t xml:space="preserve">Format: </w:t>
            </w:r>
            <w:r>
              <w:rPr>
                <w:b/>
              </w:rPr>
              <w:t>AAAYYYYB</w:t>
            </w:r>
          </w:p>
          <w:p w14:paraId="03356213" w14:textId="77777777" w:rsidR="00BF2C2D" w:rsidRDefault="00BF2C2D" w:rsidP="00761CCD">
            <w:pPr>
              <w:pStyle w:val="ListParagraph"/>
              <w:tabs>
                <w:tab w:val="left" w:pos="837"/>
              </w:tabs>
              <w:spacing w:before="240" w:line="276" w:lineRule="auto"/>
              <w:ind w:left="810" w:hanging="810"/>
              <w:jc w:val="both"/>
            </w:pPr>
            <w:r w:rsidRPr="005B73B3">
              <w:rPr>
                <w:b/>
                <w:bCs/>
              </w:rPr>
              <w:t>A</w:t>
            </w:r>
            <w:r>
              <w:tab/>
            </w:r>
            <w:r>
              <w:sym w:font="Wingdings" w:char="F0E0"/>
            </w:r>
            <w:r>
              <w:t xml:space="preserve"> </w:t>
            </w:r>
            <w:r>
              <w:rPr>
                <w:b/>
              </w:rPr>
              <w:t xml:space="preserve">First 3 </w:t>
            </w:r>
            <w:r w:rsidRPr="00981DF6">
              <w:rPr>
                <w:b/>
                <w:i/>
                <w:iCs/>
                <w:u w:val="single"/>
              </w:rPr>
              <w:t>Capitalized</w:t>
            </w:r>
            <w:r>
              <w:rPr>
                <w:b/>
              </w:rPr>
              <w:t xml:space="preserve"> Characters of the game type</w:t>
            </w:r>
          </w:p>
          <w:p w14:paraId="320025C8" w14:textId="77777777" w:rsidR="00BF2C2D" w:rsidRPr="005B73B3" w:rsidRDefault="00BF2C2D" w:rsidP="00761CCD">
            <w:pPr>
              <w:pStyle w:val="ListParagraph"/>
              <w:tabs>
                <w:tab w:val="left" w:pos="837"/>
              </w:tabs>
              <w:spacing w:before="240" w:line="276" w:lineRule="auto"/>
              <w:ind w:left="810" w:hanging="810"/>
              <w:jc w:val="both"/>
              <w:rPr>
                <w:b/>
              </w:rPr>
            </w:pPr>
            <w:r>
              <w:rPr>
                <w:b/>
              </w:rPr>
              <w:t>Y</w:t>
            </w:r>
            <w:r w:rsidRPr="003D5D30"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sym w:font="Wingdings" w:char="F0E0"/>
            </w:r>
            <w:r>
              <w:t xml:space="preserve"> </w:t>
            </w:r>
            <w:r w:rsidRPr="00114C55">
              <w:rPr>
                <w:b/>
              </w:rPr>
              <w:t>random</w:t>
            </w:r>
            <w:r>
              <w:rPr>
                <w:b/>
              </w:rPr>
              <w:t xml:space="preserve"> number</w:t>
            </w:r>
            <w:r w:rsidRPr="00114C55">
              <w:rPr>
                <w:b/>
              </w:rPr>
              <w:t xml:space="preserve"> between 0</w:t>
            </w:r>
            <w:r>
              <w:t xml:space="preserve"> and </w:t>
            </w:r>
            <w:r w:rsidRPr="00114C55">
              <w:rPr>
                <w:b/>
              </w:rPr>
              <w:t>9</w:t>
            </w:r>
          </w:p>
          <w:p w14:paraId="4AB629F2" w14:textId="77777777" w:rsidR="00BF2C2D" w:rsidRDefault="00BF2C2D" w:rsidP="00761CCD">
            <w:pPr>
              <w:pStyle w:val="ListParagraph"/>
              <w:tabs>
                <w:tab w:val="left" w:pos="810"/>
              </w:tabs>
              <w:spacing w:before="240" w:line="276" w:lineRule="auto"/>
              <w:ind w:left="1170" w:hanging="1170"/>
              <w:jc w:val="both"/>
            </w:pPr>
            <w:r>
              <w:rPr>
                <w:b/>
              </w:rPr>
              <w:t>B</w:t>
            </w:r>
            <w:r>
              <w:rPr>
                <w:b/>
              </w:rPr>
              <w:tab/>
            </w:r>
            <w:r w:rsidRPr="00114C55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Pr="005B73B3">
              <w:rPr>
                <w:b/>
                <w:bCs/>
              </w:rPr>
              <w:t xml:space="preserve">Last </w:t>
            </w:r>
            <w:r w:rsidRPr="005B73B3">
              <w:rPr>
                <w:b/>
                <w:bCs/>
                <w:i/>
                <w:iCs/>
                <w:u w:val="single"/>
              </w:rPr>
              <w:t>Capitalized</w:t>
            </w:r>
            <w:r w:rsidRPr="005B73B3">
              <w:rPr>
                <w:b/>
                <w:bCs/>
              </w:rPr>
              <w:t xml:space="preserve"> Characters of the game name</w:t>
            </w:r>
          </w:p>
          <w:p w14:paraId="497413E9" w14:textId="77777777" w:rsidR="00BF2C2D" w:rsidRDefault="00BF2C2D" w:rsidP="00761CCD">
            <w:pPr>
              <w:pStyle w:val="ListParagraph"/>
              <w:spacing w:before="240" w:line="276" w:lineRule="auto"/>
              <w:ind w:left="0"/>
              <w:jc w:val="both"/>
            </w:pPr>
            <w:r>
              <w:t>Example:</w:t>
            </w:r>
          </w:p>
          <w:p w14:paraId="052CBA2C" w14:textId="77777777" w:rsidR="00BF2C2D" w:rsidRDefault="00BF2C2D" w:rsidP="00761CCD">
            <w:pPr>
              <w:pStyle w:val="ListParagraph"/>
              <w:spacing w:before="240" w:line="276" w:lineRule="auto"/>
              <w:ind w:left="0"/>
              <w:jc w:val="both"/>
            </w:pPr>
            <w:r>
              <w:t>Game Name: Genshin Impact</w:t>
            </w:r>
          </w:p>
          <w:p w14:paraId="1FEEEC60" w14:textId="77777777" w:rsidR="00BF2C2D" w:rsidRDefault="00BF2C2D" w:rsidP="00761CCD">
            <w:pPr>
              <w:pStyle w:val="ListParagraph"/>
              <w:spacing w:before="240" w:line="276" w:lineRule="auto"/>
              <w:ind w:left="0"/>
              <w:jc w:val="both"/>
            </w:pPr>
            <w:r>
              <w:t>Game Type: Others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92"/>
              <w:gridCol w:w="1440"/>
            </w:tblGrid>
            <w:tr w:rsidR="00BF2C2D" w14:paraId="33701742" w14:textId="77777777" w:rsidTr="00761CCD">
              <w:tc>
                <w:tcPr>
                  <w:tcW w:w="2592" w:type="dxa"/>
                  <w:vAlign w:val="center"/>
                </w:tcPr>
                <w:p w14:paraId="2BEECFCE" w14:textId="77777777" w:rsidR="00BF2C2D" w:rsidRDefault="00BF2C2D" w:rsidP="00761CCD">
                  <w:pPr>
                    <w:pStyle w:val="ListParagraph"/>
                    <w:spacing w:line="276" w:lineRule="auto"/>
                    <w:ind w:left="0"/>
                  </w:pPr>
                  <w:r>
                    <w:t>AAA</w:t>
                  </w:r>
                </w:p>
              </w:tc>
              <w:tc>
                <w:tcPr>
                  <w:tcW w:w="1440" w:type="dxa"/>
                  <w:vAlign w:val="center"/>
                </w:tcPr>
                <w:p w14:paraId="03A6DCC5" w14:textId="77777777" w:rsidR="00BF2C2D" w:rsidRPr="00EB5C49" w:rsidRDefault="00BF2C2D" w:rsidP="00761CCD">
                  <w:pPr>
                    <w:pStyle w:val="ListParagraph"/>
                    <w:spacing w:line="276" w:lineRule="auto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OTH</w:t>
                  </w:r>
                </w:p>
              </w:tc>
            </w:tr>
            <w:tr w:rsidR="00BF2C2D" w14:paraId="2185E795" w14:textId="77777777" w:rsidTr="00761CCD">
              <w:tc>
                <w:tcPr>
                  <w:tcW w:w="2592" w:type="dxa"/>
                  <w:vAlign w:val="center"/>
                </w:tcPr>
                <w:p w14:paraId="6E390076" w14:textId="77777777" w:rsidR="00BF2C2D" w:rsidRDefault="00BF2C2D" w:rsidP="00761CCD">
                  <w:pPr>
                    <w:pStyle w:val="ListParagraph"/>
                    <w:spacing w:line="276" w:lineRule="auto"/>
                    <w:ind w:left="0"/>
                  </w:pPr>
                  <w:r>
                    <w:t>Random Number 1</w:t>
                  </w:r>
                </w:p>
              </w:tc>
              <w:tc>
                <w:tcPr>
                  <w:tcW w:w="1440" w:type="dxa"/>
                  <w:vAlign w:val="center"/>
                </w:tcPr>
                <w:p w14:paraId="1BD3A5A2" w14:textId="77777777" w:rsidR="00BF2C2D" w:rsidRPr="00EB5C49" w:rsidRDefault="00BF2C2D" w:rsidP="00761CCD">
                  <w:pPr>
                    <w:pStyle w:val="ListParagraph"/>
                    <w:spacing w:line="276" w:lineRule="auto"/>
                    <w:ind w:left="0"/>
                    <w:rPr>
                      <w:b/>
                    </w:rPr>
                  </w:pPr>
                  <w:r w:rsidRPr="00EB5C49">
                    <w:rPr>
                      <w:b/>
                    </w:rPr>
                    <w:t>8</w:t>
                  </w:r>
                </w:p>
              </w:tc>
            </w:tr>
            <w:tr w:rsidR="00BF2C2D" w14:paraId="5EF8CA1A" w14:textId="77777777" w:rsidTr="00761CCD">
              <w:tc>
                <w:tcPr>
                  <w:tcW w:w="2592" w:type="dxa"/>
                  <w:vAlign w:val="center"/>
                </w:tcPr>
                <w:p w14:paraId="29120DA8" w14:textId="77777777" w:rsidR="00BF2C2D" w:rsidRDefault="00BF2C2D" w:rsidP="00761CCD">
                  <w:pPr>
                    <w:pStyle w:val="ListParagraph"/>
                    <w:spacing w:line="276" w:lineRule="auto"/>
                    <w:ind w:left="0"/>
                  </w:pPr>
                  <w:r>
                    <w:t>Random Number 2</w:t>
                  </w:r>
                </w:p>
              </w:tc>
              <w:tc>
                <w:tcPr>
                  <w:tcW w:w="1440" w:type="dxa"/>
                  <w:vAlign w:val="center"/>
                </w:tcPr>
                <w:p w14:paraId="34A2A74B" w14:textId="77777777" w:rsidR="00BF2C2D" w:rsidRPr="00EB5C49" w:rsidRDefault="00BF2C2D" w:rsidP="00761CCD">
                  <w:pPr>
                    <w:pStyle w:val="ListParagraph"/>
                    <w:spacing w:line="276" w:lineRule="auto"/>
                    <w:ind w:left="0"/>
                    <w:rPr>
                      <w:b/>
                    </w:rPr>
                  </w:pPr>
                  <w:r w:rsidRPr="00EB5C49">
                    <w:rPr>
                      <w:b/>
                    </w:rPr>
                    <w:t>5</w:t>
                  </w:r>
                </w:p>
              </w:tc>
            </w:tr>
            <w:tr w:rsidR="00BF2C2D" w14:paraId="69B1BBB9" w14:textId="77777777" w:rsidTr="00761CCD">
              <w:tc>
                <w:tcPr>
                  <w:tcW w:w="2592" w:type="dxa"/>
                  <w:vAlign w:val="center"/>
                </w:tcPr>
                <w:p w14:paraId="096E29D4" w14:textId="77777777" w:rsidR="00BF2C2D" w:rsidRDefault="00BF2C2D" w:rsidP="00761CCD">
                  <w:pPr>
                    <w:pStyle w:val="ListParagraph"/>
                    <w:spacing w:line="276" w:lineRule="auto"/>
                    <w:ind w:left="0"/>
                  </w:pPr>
                  <w:r>
                    <w:t>Random Number 3</w:t>
                  </w:r>
                </w:p>
              </w:tc>
              <w:tc>
                <w:tcPr>
                  <w:tcW w:w="1440" w:type="dxa"/>
                  <w:vAlign w:val="center"/>
                </w:tcPr>
                <w:p w14:paraId="62477072" w14:textId="77777777" w:rsidR="00BF2C2D" w:rsidRPr="00EB5C49" w:rsidRDefault="00BF2C2D" w:rsidP="00761CCD">
                  <w:pPr>
                    <w:pStyle w:val="ListParagraph"/>
                    <w:spacing w:line="276" w:lineRule="auto"/>
                    <w:ind w:left="0"/>
                    <w:rPr>
                      <w:b/>
                    </w:rPr>
                  </w:pPr>
                  <w:r w:rsidRPr="00EB5C49">
                    <w:rPr>
                      <w:b/>
                    </w:rPr>
                    <w:t>3</w:t>
                  </w:r>
                </w:p>
              </w:tc>
            </w:tr>
            <w:tr w:rsidR="00BF2C2D" w14:paraId="5EEA2CEB" w14:textId="77777777" w:rsidTr="00761CCD">
              <w:tc>
                <w:tcPr>
                  <w:tcW w:w="2592" w:type="dxa"/>
                  <w:vAlign w:val="center"/>
                </w:tcPr>
                <w:p w14:paraId="627BA124" w14:textId="77777777" w:rsidR="00BF2C2D" w:rsidRDefault="00BF2C2D" w:rsidP="00761CCD">
                  <w:pPr>
                    <w:pStyle w:val="ListParagraph"/>
                    <w:spacing w:line="276" w:lineRule="auto"/>
                    <w:ind w:left="0"/>
                  </w:pPr>
                  <w:r>
                    <w:t>Random Number 4</w:t>
                  </w:r>
                </w:p>
              </w:tc>
              <w:tc>
                <w:tcPr>
                  <w:tcW w:w="1440" w:type="dxa"/>
                  <w:vAlign w:val="center"/>
                </w:tcPr>
                <w:p w14:paraId="3BE1C25D" w14:textId="77777777" w:rsidR="00BF2C2D" w:rsidRPr="00EB5C49" w:rsidRDefault="00BF2C2D" w:rsidP="00761CCD">
                  <w:pPr>
                    <w:pStyle w:val="ListParagraph"/>
                    <w:spacing w:line="276" w:lineRule="auto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c>
            </w:tr>
            <w:tr w:rsidR="00BF2C2D" w14:paraId="0B22A04A" w14:textId="77777777" w:rsidTr="00761CCD">
              <w:tc>
                <w:tcPr>
                  <w:tcW w:w="2592" w:type="dxa"/>
                  <w:vAlign w:val="center"/>
                </w:tcPr>
                <w:p w14:paraId="58CA29FB" w14:textId="77777777" w:rsidR="00BF2C2D" w:rsidRDefault="00BF2C2D" w:rsidP="00761CCD">
                  <w:pPr>
                    <w:pStyle w:val="ListParagraph"/>
                    <w:spacing w:line="276" w:lineRule="auto"/>
                    <w:ind w:left="0"/>
                  </w:pPr>
                  <w:r>
                    <w:t>B</w:t>
                  </w:r>
                </w:p>
              </w:tc>
              <w:tc>
                <w:tcPr>
                  <w:tcW w:w="1440" w:type="dxa"/>
                  <w:vAlign w:val="center"/>
                </w:tcPr>
                <w:p w14:paraId="5EB970A0" w14:textId="77777777" w:rsidR="00BF2C2D" w:rsidRDefault="00BF2C2D" w:rsidP="00761CCD">
                  <w:pPr>
                    <w:pStyle w:val="ListParagraph"/>
                    <w:spacing w:line="276" w:lineRule="auto"/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T</w:t>
                  </w:r>
                </w:p>
              </w:tc>
            </w:tr>
          </w:tbl>
          <w:p w14:paraId="4A6BFB84" w14:textId="77777777" w:rsidR="00BF2C2D" w:rsidRPr="00F300B6" w:rsidRDefault="00BF2C2D" w:rsidP="00761CCD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Game Code: </w:t>
            </w:r>
            <w:r w:rsidRPr="005B73B3">
              <w:rPr>
                <w:b/>
                <w:bCs/>
              </w:rPr>
              <w:t>OTH8537T</w:t>
            </w:r>
          </w:p>
        </w:tc>
      </w:tr>
    </w:tbl>
    <w:p w14:paraId="3C363412" w14:textId="77777777" w:rsidR="00BF2C2D" w:rsidRPr="005B73B3" w:rsidRDefault="00BF2C2D" w:rsidP="00BF2C2D">
      <w:pPr>
        <w:pStyle w:val="ListParagraph"/>
        <w:numPr>
          <w:ilvl w:val="0"/>
          <w:numId w:val="23"/>
        </w:numPr>
        <w:spacing w:before="240" w:line="360" w:lineRule="auto"/>
        <w:jc w:val="both"/>
        <w:rPr>
          <w:b/>
        </w:rPr>
      </w:pPr>
      <w:r>
        <w:rPr>
          <w:b/>
          <w:lang w:val="sv-SE"/>
        </w:rPr>
        <w:t xml:space="preserve">Add the data </w:t>
      </w:r>
      <w:r>
        <w:rPr>
          <w:b/>
          <w:noProof/>
          <w:lang w:val="sv-SE"/>
        </w:rPr>
        <w:t>to</w:t>
      </w:r>
      <w:r>
        <w:rPr>
          <w:b/>
          <w:lang w:val="sv-SE"/>
        </w:rPr>
        <w:t xml:space="preserve"> an </w:t>
      </w:r>
      <w:r>
        <w:rPr>
          <w:b/>
          <w:noProof/>
          <w:lang w:val="sv-SE"/>
        </w:rPr>
        <w:t>array</w:t>
      </w:r>
      <w:r>
        <w:rPr>
          <w:lang w:val="sv-SE"/>
        </w:rPr>
        <w:t xml:space="preserve"> and show the </w:t>
      </w:r>
      <w:r>
        <w:rPr>
          <w:noProof/>
          <w:lang w:val="sv-SE"/>
        </w:rPr>
        <w:t>details of the inserted game containing(</w:t>
      </w:r>
      <w:r>
        <w:rPr>
          <w:b/>
          <w:bCs/>
          <w:noProof/>
          <w:lang w:val="sv-SE"/>
        </w:rPr>
        <w:t>Game Code, Game Type, Game Price, and Game Quantity</w:t>
      </w:r>
      <w:r>
        <w:rPr>
          <w:noProof/>
          <w:lang w:val="sv-SE"/>
        </w:rPr>
        <w:t>):</w:t>
      </w:r>
    </w:p>
    <w:p w14:paraId="06786DD6" w14:textId="77777777" w:rsidR="00BF2C2D" w:rsidRDefault="00BF2C2D" w:rsidP="00BF2C2D">
      <w:pPr>
        <w:pStyle w:val="ListParagraph"/>
        <w:numPr>
          <w:ilvl w:val="0"/>
          <w:numId w:val="23"/>
        </w:numPr>
        <w:spacing w:line="360" w:lineRule="auto"/>
        <w:jc w:val="both"/>
        <w:rPr>
          <w:bCs/>
        </w:rPr>
      </w:pPr>
      <w:r w:rsidRPr="005B73B3">
        <w:rPr>
          <w:bCs/>
        </w:rPr>
        <w:t>Then display</w:t>
      </w:r>
      <w:r>
        <w:rPr>
          <w:bCs/>
        </w:rPr>
        <w:t xml:space="preserve"> a message</w:t>
      </w:r>
      <w:r w:rsidRPr="005B73B3">
        <w:rPr>
          <w:bCs/>
        </w:rPr>
        <w:t xml:space="preserve"> ‘</w:t>
      </w:r>
      <w:r w:rsidRPr="005B73B3">
        <w:rPr>
          <w:b/>
        </w:rPr>
        <w:t>Press enter to continue…</w:t>
      </w:r>
      <w:r w:rsidRPr="005B73B3">
        <w:rPr>
          <w:bCs/>
        </w:rPr>
        <w:t>’</w:t>
      </w:r>
    </w:p>
    <w:p w14:paraId="551A4F4E" w14:textId="77777777" w:rsidR="00BF2C2D" w:rsidRDefault="00BF2C2D" w:rsidP="00BF2C2D">
      <w:pPr>
        <w:pStyle w:val="ListParagraph"/>
        <w:spacing w:line="360" w:lineRule="auto"/>
        <w:ind w:left="1530"/>
        <w:jc w:val="both"/>
        <w:rPr>
          <w:bCs/>
        </w:rPr>
      </w:pPr>
    </w:p>
    <w:p w14:paraId="6D6155C0" w14:textId="77777777" w:rsidR="00BF2C2D" w:rsidRPr="00F542B4" w:rsidRDefault="00BF2C2D" w:rsidP="00E90C9E">
      <w:pPr>
        <w:spacing w:after="240" w:line="360" w:lineRule="auto"/>
        <w:jc w:val="center"/>
        <w:rPr>
          <w:bCs/>
        </w:rPr>
      </w:pPr>
      <w:r w:rsidRPr="00130C20">
        <w:rPr>
          <w:noProof/>
        </w:rPr>
        <w:lastRenderedPageBreak/>
        <w:drawing>
          <wp:inline distT="0" distB="0" distL="0" distR="0" wp14:anchorId="16F85378" wp14:editId="2E37398E">
            <wp:extent cx="6480000" cy="1355023"/>
            <wp:effectExtent l="19050" t="19050" r="0" b="0"/>
            <wp:docPr id="19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hart&#10;&#10;Description automatically generated"/>
                    <pic:cNvPicPr/>
                  </pic:nvPicPr>
                  <pic:blipFill rotWithShape="1">
                    <a:blip r:embed="rId10"/>
                    <a:srcRect l="195" r="-1"/>
                    <a:stretch/>
                  </pic:blipFill>
                  <pic:spPr bwMode="auto">
                    <a:xfrm>
                      <a:off x="0" y="0"/>
                      <a:ext cx="6480000" cy="1355023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3294">
        <w:rPr>
          <w:b/>
          <w:bCs/>
          <w:sz w:val="20"/>
          <w:szCs w:val="20"/>
        </w:rPr>
        <w:t>Figure 2. Add Game Details Menu</w:t>
      </w:r>
    </w:p>
    <w:p w14:paraId="4A238E9A" w14:textId="77777777" w:rsidR="00BF2C2D" w:rsidRPr="00F542B4" w:rsidRDefault="00BF2C2D" w:rsidP="00E90C9E">
      <w:pPr>
        <w:spacing w:before="240" w:after="240" w:line="360" w:lineRule="auto"/>
        <w:jc w:val="center"/>
        <w:rPr>
          <w:b/>
        </w:rPr>
      </w:pPr>
      <w:r w:rsidRPr="00130C20">
        <w:rPr>
          <w:b/>
          <w:noProof/>
        </w:rPr>
        <w:drawing>
          <wp:inline distT="0" distB="0" distL="0" distR="0" wp14:anchorId="52B950CF" wp14:editId="3273095A">
            <wp:extent cx="6480000" cy="705997"/>
            <wp:effectExtent l="19050" t="1905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5"/>
                    <a:stretch/>
                  </pic:blipFill>
                  <pic:spPr bwMode="auto">
                    <a:xfrm>
                      <a:off x="0" y="0"/>
                      <a:ext cx="6480000" cy="705997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3294">
        <w:rPr>
          <w:b/>
          <w:sz w:val="20"/>
          <w:szCs w:val="20"/>
        </w:rPr>
        <w:t>Figure 3. Preview Game Details Menu</w:t>
      </w:r>
    </w:p>
    <w:p w14:paraId="51227A7E" w14:textId="77777777" w:rsidR="00BF2C2D" w:rsidRDefault="00BF2C2D" w:rsidP="00E90C9E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If the user chooses </w:t>
      </w:r>
      <w:r w:rsidRPr="00D15DF9">
        <w:rPr>
          <w:b/>
        </w:rPr>
        <w:t>menu</w:t>
      </w:r>
      <w:r>
        <w:t xml:space="preserve"> </w:t>
      </w:r>
      <w:r>
        <w:rPr>
          <w:b/>
        </w:rPr>
        <w:t>2</w:t>
      </w:r>
      <w:r>
        <w:t xml:space="preserve"> (‘</w:t>
      </w:r>
      <w:r>
        <w:rPr>
          <w:b/>
        </w:rPr>
        <w:t>View Game’</w:t>
      </w:r>
      <w:r>
        <w:t>), then:</w:t>
      </w:r>
    </w:p>
    <w:p w14:paraId="32C217BB" w14:textId="714A066C" w:rsidR="00BF2C2D" w:rsidRDefault="00BF2C2D" w:rsidP="00BF2C2D">
      <w:pPr>
        <w:pStyle w:val="ListParagraph"/>
        <w:numPr>
          <w:ilvl w:val="0"/>
          <w:numId w:val="23"/>
        </w:numPr>
        <w:spacing w:before="240" w:line="360" w:lineRule="auto"/>
        <w:jc w:val="both"/>
      </w:pPr>
      <w:r>
        <w:t xml:space="preserve">The program will ask the user to input </w:t>
      </w:r>
      <w:r w:rsidRPr="000471A7">
        <w:rPr>
          <w:b/>
        </w:rPr>
        <w:t>Menu</w:t>
      </w:r>
      <w:r>
        <w:rPr>
          <w:b/>
        </w:rPr>
        <w:t xml:space="preserve"> </w:t>
      </w:r>
      <w:r>
        <w:t xml:space="preserve">that </w:t>
      </w:r>
      <w:r w:rsidRPr="000B3B12">
        <w:rPr>
          <w:noProof/>
        </w:rPr>
        <w:t>want</w:t>
      </w:r>
      <w:r>
        <w:rPr>
          <w:noProof/>
        </w:rPr>
        <w:t>s</w:t>
      </w:r>
      <w:r>
        <w:t xml:space="preserve"> to view, which must be </w:t>
      </w:r>
      <w:r w:rsidRPr="000471A7">
        <w:rPr>
          <w:b/>
        </w:rPr>
        <w:t xml:space="preserve">between </w:t>
      </w:r>
      <w:r w:rsidR="005C59B4">
        <w:rPr>
          <w:b/>
        </w:rPr>
        <w:t>0</w:t>
      </w:r>
      <w:r>
        <w:t xml:space="preserve"> and </w:t>
      </w:r>
      <w:r>
        <w:rPr>
          <w:b/>
        </w:rPr>
        <w:t>4</w:t>
      </w:r>
    </w:p>
    <w:p w14:paraId="5B15203F" w14:textId="569B7734" w:rsidR="00BF2C2D" w:rsidRPr="00F542B4" w:rsidRDefault="00BF2C2D" w:rsidP="00A079ED">
      <w:pPr>
        <w:spacing w:after="240" w:line="360" w:lineRule="auto"/>
        <w:jc w:val="center"/>
      </w:pPr>
      <w:r w:rsidRPr="00130C20">
        <w:rPr>
          <w:noProof/>
        </w:rPr>
        <w:drawing>
          <wp:inline distT="0" distB="0" distL="0" distR="0" wp14:anchorId="70632768" wp14:editId="1450D43D">
            <wp:extent cx="6480000" cy="1136257"/>
            <wp:effectExtent l="19050" t="19050" r="0" b="6985"/>
            <wp:docPr id="21" name="Picture 2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shape&#10;&#10;Description automatically generated"/>
                    <pic:cNvPicPr/>
                  </pic:nvPicPr>
                  <pic:blipFill rotWithShape="1">
                    <a:blip r:embed="rId12"/>
                    <a:srcRect r="481"/>
                    <a:stretch/>
                  </pic:blipFill>
                  <pic:spPr bwMode="auto">
                    <a:xfrm>
                      <a:off x="0" y="0"/>
                      <a:ext cx="6480000" cy="1136257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3294">
        <w:rPr>
          <w:b/>
          <w:sz w:val="20"/>
          <w:szCs w:val="20"/>
        </w:rPr>
        <w:t>Figure 4. View Game Menu</w:t>
      </w:r>
    </w:p>
    <w:p w14:paraId="5482FD62" w14:textId="77777777" w:rsidR="00BF2C2D" w:rsidRDefault="00BF2C2D" w:rsidP="00BF2C2D">
      <w:pPr>
        <w:pStyle w:val="ListParagraph"/>
        <w:numPr>
          <w:ilvl w:val="0"/>
          <w:numId w:val="23"/>
        </w:numPr>
        <w:spacing w:before="240" w:line="360" w:lineRule="auto"/>
        <w:jc w:val="both"/>
      </w:pPr>
      <w:r>
        <w:t xml:space="preserve">If the user chooses a </w:t>
      </w:r>
      <w:r w:rsidRPr="000B3B12">
        <w:rPr>
          <w:noProof/>
        </w:rPr>
        <w:t>menu</w:t>
      </w:r>
      <w:r>
        <w:t xml:space="preserve"> </w:t>
      </w:r>
      <w:r w:rsidRPr="00080346">
        <w:rPr>
          <w:b/>
        </w:rPr>
        <w:t>between</w:t>
      </w:r>
      <w:r>
        <w:t xml:space="preserve"> </w:t>
      </w:r>
      <w:r w:rsidRPr="00A61DD7">
        <w:rPr>
          <w:b/>
        </w:rPr>
        <w:t>1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3</w:t>
      </w:r>
      <w:r>
        <w:t xml:space="preserve">, then show the game list </w:t>
      </w:r>
      <w:r w:rsidRPr="00A65525">
        <w:rPr>
          <w:b/>
        </w:rPr>
        <w:t>according to</w:t>
      </w:r>
      <w:r w:rsidRPr="004645F4">
        <w:rPr>
          <w:b/>
        </w:rPr>
        <w:t xml:space="preserve"> </w:t>
      </w:r>
      <w:r>
        <w:rPr>
          <w:b/>
        </w:rPr>
        <w:t xml:space="preserve">the </w:t>
      </w:r>
      <w:r w:rsidRPr="000B3B12">
        <w:rPr>
          <w:b/>
          <w:noProof/>
        </w:rPr>
        <w:t>selected</w:t>
      </w:r>
      <w:r w:rsidRPr="005B3611">
        <w:rPr>
          <w:b/>
        </w:rPr>
        <w:t xml:space="preserve"> </w:t>
      </w:r>
      <w:r>
        <w:rPr>
          <w:b/>
        </w:rPr>
        <w:t>game</w:t>
      </w:r>
      <w:r w:rsidRPr="005B3611">
        <w:rPr>
          <w:b/>
        </w:rPr>
        <w:t xml:space="preserve"> type</w:t>
      </w:r>
    </w:p>
    <w:p w14:paraId="403F730A" w14:textId="77777777" w:rsidR="00BF2C2D" w:rsidRDefault="00BF2C2D" w:rsidP="00BF2C2D">
      <w:pPr>
        <w:pStyle w:val="ListParagraph"/>
        <w:numPr>
          <w:ilvl w:val="0"/>
          <w:numId w:val="23"/>
        </w:numPr>
        <w:spacing w:before="240" w:line="360" w:lineRule="auto"/>
        <w:jc w:val="both"/>
      </w:pPr>
      <w:r>
        <w:t xml:space="preserve">If the user chooses </w:t>
      </w:r>
      <w:r w:rsidRPr="005B3611">
        <w:rPr>
          <w:b/>
        </w:rPr>
        <w:t xml:space="preserve">menu </w:t>
      </w:r>
      <w:r>
        <w:rPr>
          <w:b/>
        </w:rPr>
        <w:t>4</w:t>
      </w:r>
      <w:r>
        <w:t xml:space="preserve">, then show the game list from </w:t>
      </w:r>
      <w:r w:rsidRPr="00130C20">
        <w:rPr>
          <w:b/>
          <w:bCs/>
        </w:rPr>
        <w:t>all game type</w:t>
      </w:r>
      <w:r>
        <w:t>.</w:t>
      </w:r>
    </w:p>
    <w:p w14:paraId="5D2D29B0" w14:textId="77777777" w:rsidR="00BF2C2D" w:rsidRDefault="00BF2C2D" w:rsidP="00BF2C2D">
      <w:pPr>
        <w:pStyle w:val="ListParagraph"/>
        <w:numPr>
          <w:ilvl w:val="0"/>
          <w:numId w:val="23"/>
        </w:numPr>
        <w:spacing w:before="240" w:line="360" w:lineRule="auto"/>
        <w:jc w:val="both"/>
      </w:pPr>
      <w:r>
        <w:t xml:space="preserve">If the user chooses </w:t>
      </w:r>
      <w:r>
        <w:rPr>
          <w:b/>
        </w:rPr>
        <w:t>0</w:t>
      </w:r>
      <w:r>
        <w:t xml:space="preserve">, then </w:t>
      </w:r>
      <w:r w:rsidRPr="00130C20">
        <w:rPr>
          <w:b/>
          <w:bCs/>
        </w:rPr>
        <w:t>redirect</w:t>
      </w:r>
      <w:r>
        <w:t xml:space="preserve"> </w:t>
      </w:r>
      <w:r w:rsidRPr="00130C20">
        <w:rPr>
          <w:b/>
          <w:bCs/>
        </w:rPr>
        <w:t>user</w:t>
      </w:r>
      <w:r>
        <w:t xml:space="preserve"> to the </w:t>
      </w:r>
      <w:r w:rsidRPr="00130C20">
        <w:rPr>
          <w:b/>
          <w:bCs/>
        </w:rPr>
        <w:t>previous menu</w:t>
      </w:r>
      <w:r>
        <w:rPr>
          <w:b/>
          <w:bCs/>
        </w:rPr>
        <w:t>.</w:t>
      </w:r>
    </w:p>
    <w:p w14:paraId="28A523B9" w14:textId="77777777" w:rsidR="00BF2C2D" w:rsidRDefault="00BF2C2D" w:rsidP="00BF2C2D">
      <w:pPr>
        <w:pStyle w:val="ListParagraph"/>
        <w:numPr>
          <w:ilvl w:val="0"/>
          <w:numId w:val="23"/>
        </w:numPr>
        <w:spacing w:before="240" w:line="360" w:lineRule="auto"/>
        <w:jc w:val="both"/>
      </w:pPr>
      <w:r>
        <w:t xml:space="preserve">If the </w:t>
      </w:r>
      <w:r w:rsidRPr="009F6A01">
        <w:rPr>
          <w:b/>
        </w:rPr>
        <w:t>selected</w:t>
      </w:r>
      <w:r>
        <w:t xml:space="preserve"> list is </w:t>
      </w:r>
      <w:r w:rsidRPr="005B3611">
        <w:rPr>
          <w:b/>
        </w:rPr>
        <w:t>empty</w:t>
      </w:r>
      <w:r>
        <w:t>, then show the message ‘</w:t>
      </w:r>
      <w:r w:rsidRPr="005B3611">
        <w:rPr>
          <w:b/>
        </w:rPr>
        <w:t xml:space="preserve">No </w:t>
      </w:r>
      <w:r>
        <w:rPr>
          <w:b/>
        </w:rPr>
        <w:t>Game Registered’</w:t>
      </w:r>
    </w:p>
    <w:p w14:paraId="6ED2EEE7" w14:textId="0E6AF55F" w:rsidR="00BF2C2D" w:rsidRPr="00FD6EC0" w:rsidRDefault="00BF2C2D" w:rsidP="00AB20E6">
      <w:pPr>
        <w:spacing w:after="240" w:line="360" w:lineRule="auto"/>
        <w:jc w:val="center"/>
      </w:pPr>
      <w:r w:rsidRPr="00130C20">
        <w:rPr>
          <w:noProof/>
        </w:rPr>
        <w:drawing>
          <wp:inline distT="0" distB="0" distL="0" distR="0" wp14:anchorId="3AD93201" wp14:editId="39602AE1">
            <wp:extent cx="6480810" cy="1101090"/>
            <wp:effectExtent l="19050" t="19050" r="15240" b="22860"/>
            <wp:docPr id="23" name="Picture 2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0109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663294">
        <w:rPr>
          <w:b/>
          <w:sz w:val="20"/>
          <w:szCs w:val="20"/>
        </w:rPr>
        <w:t>Figure 5. View Game Menu (List is empty)</w:t>
      </w:r>
    </w:p>
    <w:p w14:paraId="2D23FADF" w14:textId="77777777" w:rsidR="00BF2C2D" w:rsidRDefault="00BF2C2D" w:rsidP="00BF2C2D">
      <w:pPr>
        <w:pStyle w:val="ListParagraph"/>
        <w:numPr>
          <w:ilvl w:val="0"/>
          <w:numId w:val="23"/>
        </w:numPr>
        <w:spacing w:line="360" w:lineRule="auto"/>
        <w:jc w:val="both"/>
      </w:pPr>
      <w:r>
        <w:lastRenderedPageBreak/>
        <w:t xml:space="preserve">Otherwise, </w:t>
      </w:r>
      <w:r w:rsidRPr="00B82DEB">
        <w:t xml:space="preserve">show the </w:t>
      </w:r>
      <w:r w:rsidRPr="002C141E">
        <w:rPr>
          <w:b/>
        </w:rPr>
        <w:t xml:space="preserve">sorted </w:t>
      </w:r>
      <w:r w:rsidRPr="00B82DEB">
        <w:t xml:space="preserve">data based on </w:t>
      </w:r>
      <w:r>
        <w:rPr>
          <w:b/>
        </w:rPr>
        <w:t>game</w:t>
      </w:r>
      <w:r w:rsidRPr="002C141E">
        <w:rPr>
          <w:b/>
        </w:rPr>
        <w:t xml:space="preserve"> code</w:t>
      </w:r>
      <w:r w:rsidRPr="00B82DEB">
        <w:t xml:space="preserve"> with </w:t>
      </w:r>
      <w:r w:rsidRPr="002C141E">
        <w:rPr>
          <w:b/>
        </w:rPr>
        <w:t>ascending</w:t>
      </w:r>
      <w:r w:rsidRPr="00B82DEB">
        <w:t xml:space="preserve"> order</w:t>
      </w:r>
      <w:r w:rsidRPr="004762CE">
        <w:t xml:space="preserve"> </w:t>
      </w:r>
    </w:p>
    <w:p w14:paraId="5D7896CD" w14:textId="7F979576" w:rsidR="00BF2C2D" w:rsidRDefault="00BF2C2D" w:rsidP="00E21BC6">
      <w:pPr>
        <w:pStyle w:val="ListParagraph"/>
        <w:spacing w:before="240" w:after="240" w:line="360" w:lineRule="auto"/>
        <w:ind w:left="0"/>
        <w:jc w:val="center"/>
        <w:rPr>
          <w:b/>
          <w:sz w:val="20"/>
          <w:szCs w:val="20"/>
        </w:rPr>
      </w:pPr>
      <w:r w:rsidRPr="00130C20">
        <w:rPr>
          <w:noProof/>
        </w:rPr>
        <w:drawing>
          <wp:inline distT="0" distB="0" distL="0" distR="0" wp14:anchorId="3959BD66" wp14:editId="42C3CCB8">
            <wp:extent cx="6480810" cy="1701165"/>
            <wp:effectExtent l="19050" t="19050" r="15240" b="13335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0116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663294">
        <w:rPr>
          <w:b/>
          <w:sz w:val="20"/>
          <w:szCs w:val="20"/>
        </w:rPr>
        <w:t>Figure 6. View Game Menu (List has items)</w:t>
      </w:r>
    </w:p>
    <w:p w14:paraId="754DC20E" w14:textId="77777777" w:rsidR="00E21BC6" w:rsidRPr="006A7C34" w:rsidRDefault="00E21BC6" w:rsidP="00F801CC">
      <w:pPr>
        <w:pStyle w:val="ListParagraph"/>
        <w:spacing w:before="240" w:after="240" w:line="360" w:lineRule="auto"/>
        <w:ind w:left="0"/>
        <w:rPr>
          <w:b/>
          <w:sz w:val="20"/>
          <w:szCs w:val="20"/>
        </w:rPr>
      </w:pPr>
    </w:p>
    <w:p w14:paraId="763E17A7" w14:textId="77777777" w:rsidR="00BF2C2D" w:rsidRDefault="00BF2C2D" w:rsidP="00BF2C2D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If the user chooses </w:t>
      </w:r>
      <w:r w:rsidRPr="00D15DF9">
        <w:rPr>
          <w:b/>
        </w:rPr>
        <w:t>menu</w:t>
      </w:r>
      <w:r>
        <w:t xml:space="preserve"> </w:t>
      </w:r>
      <w:r>
        <w:rPr>
          <w:b/>
        </w:rPr>
        <w:t>3</w:t>
      </w:r>
      <w:r>
        <w:t xml:space="preserve"> (‘</w:t>
      </w:r>
      <w:r>
        <w:rPr>
          <w:b/>
        </w:rPr>
        <w:t>Purchase Game</w:t>
      </w:r>
      <w:r>
        <w:t>’), then:</w:t>
      </w:r>
    </w:p>
    <w:p w14:paraId="471E520F" w14:textId="77777777" w:rsidR="00BF2C2D" w:rsidRDefault="00BF2C2D" w:rsidP="00BF2C2D">
      <w:pPr>
        <w:pStyle w:val="ListParagraph"/>
        <w:numPr>
          <w:ilvl w:val="0"/>
          <w:numId w:val="25"/>
        </w:numPr>
        <w:spacing w:before="240" w:line="360" w:lineRule="auto"/>
        <w:jc w:val="both"/>
      </w:pPr>
      <w:r>
        <w:t xml:space="preserve">If the list is </w:t>
      </w:r>
      <w:r w:rsidRPr="002B29C0">
        <w:rPr>
          <w:b/>
        </w:rPr>
        <w:t>empty</w:t>
      </w:r>
      <w:r>
        <w:t>, then show the message ‘</w:t>
      </w:r>
      <w:r>
        <w:rPr>
          <w:b/>
        </w:rPr>
        <w:t>No game Registered in Stiim’</w:t>
      </w:r>
    </w:p>
    <w:p w14:paraId="713EF4F8" w14:textId="77777777" w:rsidR="00BF2C2D" w:rsidRDefault="00BF2C2D" w:rsidP="00BF2C2D">
      <w:pPr>
        <w:jc w:val="center"/>
      </w:pPr>
      <w:r w:rsidRPr="00130C20">
        <w:rPr>
          <w:noProof/>
        </w:rPr>
        <w:drawing>
          <wp:inline distT="0" distB="0" distL="0" distR="0" wp14:anchorId="6C918070" wp14:editId="24F94179">
            <wp:extent cx="6480810" cy="281305"/>
            <wp:effectExtent l="19050" t="19050" r="15240" b="234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130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748C109" w14:textId="77777777" w:rsidR="00BF2C2D" w:rsidRPr="00F542B4" w:rsidRDefault="00BF2C2D" w:rsidP="00BA71E4">
      <w:pPr>
        <w:spacing w:after="240" w:line="360" w:lineRule="auto"/>
        <w:jc w:val="center"/>
        <w:rPr>
          <w:b/>
          <w:bCs/>
          <w:sz w:val="20"/>
          <w:szCs w:val="20"/>
        </w:rPr>
      </w:pPr>
      <w:r w:rsidRPr="00663294">
        <w:rPr>
          <w:b/>
          <w:sz w:val="20"/>
          <w:szCs w:val="20"/>
        </w:rPr>
        <w:t>Figure 7. Purchase Game Menu (List is empty)</w:t>
      </w:r>
    </w:p>
    <w:p w14:paraId="5D224252" w14:textId="77777777" w:rsidR="00BF2C2D" w:rsidRDefault="00BF2C2D" w:rsidP="00BF2C2D">
      <w:pPr>
        <w:pStyle w:val="ListParagraph"/>
        <w:numPr>
          <w:ilvl w:val="0"/>
          <w:numId w:val="25"/>
        </w:numPr>
        <w:spacing w:line="360" w:lineRule="auto"/>
        <w:jc w:val="both"/>
      </w:pPr>
      <w:r>
        <w:t>Otherwise:</w:t>
      </w:r>
    </w:p>
    <w:p w14:paraId="06572BA5" w14:textId="77777777" w:rsidR="00BF2C2D" w:rsidRPr="00130C20" w:rsidRDefault="00BF2C2D" w:rsidP="00BF2C2D">
      <w:pPr>
        <w:pStyle w:val="ListParagraph"/>
        <w:numPr>
          <w:ilvl w:val="0"/>
          <w:numId w:val="26"/>
        </w:numPr>
        <w:spacing w:before="240" w:line="360" w:lineRule="auto"/>
        <w:jc w:val="both"/>
      </w:pPr>
      <w:r>
        <w:t xml:space="preserve">The program will ask the user to input </w:t>
      </w:r>
      <w:r>
        <w:rPr>
          <w:b/>
        </w:rPr>
        <w:t xml:space="preserve">Game </w:t>
      </w:r>
      <w:r>
        <w:t xml:space="preserve">that </w:t>
      </w:r>
      <w:r w:rsidRPr="000B3B12">
        <w:rPr>
          <w:noProof/>
        </w:rPr>
        <w:t>want</w:t>
      </w:r>
      <w:r>
        <w:rPr>
          <w:noProof/>
        </w:rPr>
        <w:t>s</w:t>
      </w:r>
      <w:r>
        <w:t xml:space="preserve"> to purchase, which must be </w:t>
      </w:r>
      <w:r w:rsidRPr="000471A7">
        <w:rPr>
          <w:b/>
        </w:rPr>
        <w:t>between 1</w:t>
      </w:r>
      <w:r>
        <w:t xml:space="preserve"> and </w:t>
      </w:r>
      <w:r w:rsidRPr="00130C20">
        <w:rPr>
          <w:b/>
          <w:bCs/>
        </w:rPr>
        <w:t>4</w:t>
      </w:r>
    </w:p>
    <w:p w14:paraId="593202FA" w14:textId="77777777" w:rsidR="00BF2C2D" w:rsidRPr="00F542B4" w:rsidRDefault="00BF2C2D" w:rsidP="00BF2C2D">
      <w:pPr>
        <w:pStyle w:val="ListParagraph"/>
        <w:spacing w:before="240" w:line="360" w:lineRule="auto"/>
        <w:ind w:left="0"/>
        <w:jc w:val="center"/>
      </w:pPr>
      <w:r w:rsidRPr="00130C20">
        <w:rPr>
          <w:noProof/>
        </w:rPr>
        <w:drawing>
          <wp:inline distT="0" distB="0" distL="0" distR="0" wp14:anchorId="0951914F" wp14:editId="194028B7">
            <wp:extent cx="6480810" cy="1158875"/>
            <wp:effectExtent l="19050" t="19050" r="15240" b="22225"/>
            <wp:docPr id="26" name="Picture 2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shap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5887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663294">
        <w:rPr>
          <w:b/>
          <w:sz w:val="20"/>
          <w:szCs w:val="20"/>
        </w:rPr>
        <w:t>Figure 8. Purchase Game Menu (Wrong menu number)</w:t>
      </w:r>
    </w:p>
    <w:p w14:paraId="6EA906D6" w14:textId="77777777" w:rsidR="00BF2C2D" w:rsidRPr="00663294" w:rsidRDefault="00BF2C2D" w:rsidP="004D310A">
      <w:pPr>
        <w:pStyle w:val="ListParagraph"/>
        <w:spacing w:before="240" w:line="360" w:lineRule="auto"/>
        <w:ind w:left="0"/>
        <w:rPr>
          <w:sz w:val="20"/>
          <w:szCs w:val="20"/>
        </w:rPr>
      </w:pPr>
    </w:p>
    <w:p w14:paraId="65782DA9" w14:textId="77777777" w:rsidR="00BF2C2D" w:rsidRPr="004645F4" w:rsidRDefault="00BF2C2D" w:rsidP="00BF2C2D">
      <w:pPr>
        <w:pStyle w:val="ListParagraph"/>
        <w:numPr>
          <w:ilvl w:val="0"/>
          <w:numId w:val="26"/>
        </w:numPr>
        <w:spacing w:before="240" w:line="360" w:lineRule="auto"/>
        <w:jc w:val="both"/>
      </w:pPr>
      <w:r>
        <w:t xml:space="preserve">If the user chooses a </w:t>
      </w:r>
      <w:r w:rsidRPr="000B3B12">
        <w:rPr>
          <w:noProof/>
        </w:rPr>
        <w:t>menu</w:t>
      </w:r>
      <w:r>
        <w:t xml:space="preserve"> </w:t>
      </w:r>
      <w:r w:rsidRPr="004645F4">
        <w:rPr>
          <w:b/>
        </w:rPr>
        <w:t>between</w:t>
      </w:r>
      <w:r>
        <w:t xml:space="preserve"> </w:t>
      </w:r>
      <w:r w:rsidRPr="004645F4">
        <w:rPr>
          <w:b/>
        </w:rPr>
        <w:t xml:space="preserve">1 </w:t>
      </w:r>
      <w:r>
        <w:t xml:space="preserve">and </w:t>
      </w:r>
      <w:r>
        <w:rPr>
          <w:b/>
        </w:rPr>
        <w:t>3</w:t>
      </w:r>
      <w:r>
        <w:t xml:space="preserve">, then show the game list </w:t>
      </w:r>
      <w:r w:rsidRPr="00A65525">
        <w:rPr>
          <w:b/>
        </w:rPr>
        <w:t>according to</w:t>
      </w:r>
      <w:r w:rsidRPr="004645F4">
        <w:rPr>
          <w:b/>
        </w:rPr>
        <w:t xml:space="preserve"> the </w:t>
      </w:r>
      <w:r w:rsidRPr="004645F4">
        <w:rPr>
          <w:b/>
          <w:noProof/>
        </w:rPr>
        <w:t>selected</w:t>
      </w:r>
      <w:r w:rsidRPr="004645F4">
        <w:rPr>
          <w:b/>
        </w:rPr>
        <w:t xml:space="preserve"> </w:t>
      </w:r>
      <w:r>
        <w:rPr>
          <w:b/>
        </w:rPr>
        <w:t>game</w:t>
      </w:r>
      <w:r w:rsidRPr="004645F4">
        <w:rPr>
          <w:b/>
        </w:rPr>
        <w:t xml:space="preserve"> type</w:t>
      </w:r>
    </w:p>
    <w:p w14:paraId="4E7C9837" w14:textId="77777777" w:rsidR="00BF2C2D" w:rsidRDefault="00BF2C2D" w:rsidP="00BF2C2D">
      <w:pPr>
        <w:pStyle w:val="ListParagraph"/>
        <w:numPr>
          <w:ilvl w:val="0"/>
          <w:numId w:val="26"/>
        </w:numPr>
        <w:spacing w:before="240" w:line="360" w:lineRule="auto"/>
        <w:jc w:val="both"/>
      </w:pPr>
      <w:r>
        <w:t xml:space="preserve">If the user chooses </w:t>
      </w:r>
      <w:r w:rsidRPr="004645F4">
        <w:rPr>
          <w:b/>
        </w:rPr>
        <w:t xml:space="preserve">menu </w:t>
      </w:r>
      <w:r>
        <w:rPr>
          <w:b/>
        </w:rPr>
        <w:t>4</w:t>
      </w:r>
      <w:r>
        <w:t xml:space="preserve">, then show the game list from </w:t>
      </w:r>
      <w:r w:rsidRPr="004645F4">
        <w:rPr>
          <w:b/>
        </w:rPr>
        <w:t xml:space="preserve">all </w:t>
      </w:r>
      <w:r>
        <w:rPr>
          <w:b/>
        </w:rPr>
        <w:t>game</w:t>
      </w:r>
      <w:r w:rsidRPr="004645F4">
        <w:rPr>
          <w:b/>
        </w:rPr>
        <w:t xml:space="preserve"> type</w:t>
      </w:r>
    </w:p>
    <w:p w14:paraId="1CE85E6F" w14:textId="77777777" w:rsidR="00BF2C2D" w:rsidRDefault="00BF2C2D" w:rsidP="00BF2C2D">
      <w:pPr>
        <w:pStyle w:val="ListParagraph"/>
        <w:numPr>
          <w:ilvl w:val="0"/>
          <w:numId w:val="26"/>
        </w:numPr>
        <w:spacing w:before="240" w:line="360" w:lineRule="auto"/>
        <w:jc w:val="both"/>
      </w:pPr>
      <w:r>
        <w:t xml:space="preserve">If the </w:t>
      </w:r>
      <w:r w:rsidRPr="004645F4">
        <w:rPr>
          <w:b/>
        </w:rPr>
        <w:t>selected</w:t>
      </w:r>
      <w:r>
        <w:t xml:space="preserve"> list is </w:t>
      </w:r>
      <w:r w:rsidRPr="004645F4">
        <w:rPr>
          <w:b/>
        </w:rPr>
        <w:t>empty</w:t>
      </w:r>
      <w:r>
        <w:t>, then:</w:t>
      </w:r>
    </w:p>
    <w:p w14:paraId="197B83BF" w14:textId="77777777" w:rsidR="00BF2C2D" w:rsidRDefault="00BF2C2D" w:rsidP="00BF2C2D">
      <w:pPr>
        <w:pStyle w:val="ListParagraph"/>
        <w:numPr>
          <w:ilvl w:val="0"/>
          <w:numId w:val="27"/>
        </w:numPr>
        <w:spacing w:before="240" w:line="360" w:lineRule="auto"/>
        <w:jc w:val="both"/>
      </w:pPr>
      <w:r>
        <w:t>Show the message ‘</w:t>
      </w:r>
      <w:r w:rsidRPr="004645F4">
        <w:rPr>
          <w:b/>
        </w:rPr>
        <w:t xml:space="preserve">No </w:t>
      </w:r>
      <w:r>
        <w:rPr>
          <w:b/>
        </w:rPr>
        <w:t>Game of this type is registered’</w:t>
      </w:r>
    </w:p>
    <w:p w14:paraId="3279EB70" w14:textId="77777777" w:rsidR="00BF2C2D" w:rsidRDefault="00BF2C2D" w:rsidP="00C858EF">
      <w:pPr>
        <w:spacing w:after="240" w:line="360" w:lineRule="auto"/>
        <w:jc w:val="center"/>
      </w:pPr>
      <w:r w:rsidRPr="00130C20">
        <w:rPr>
          <w:noProof/>
        </w:rPr>
        <w:lastRenderedPageBreak/>
        <w:drawing>
          <wp:inline distT="0" distB="0" distL="0" distR="0" wp14:anchorId="4D66C3FB" wp14:editId="7A79434E">
            <wp:extent cx="6480810" cy="1056005"/>
            <wp:effectExtent l="19050" t="19050" r="15240" b="1079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5600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663294">
        <w:rPr>
          <w:b/>
          <w:sz w:val="20"/>
          <w:szCs w:val="20"/>
        </w:rPr>
        <w:t>Figure 9. Purchase Game Menu (Selected List is empty)</w:t>
      </w:r>
    </w:p>
    <w:p w14:paraId="0A49F23F" w14:textId="77777777" w:rsidR="00BF2C2D" w:rsidRDefault="00BF2C2D" w:rsidP="00C858EF">
      <w:pPr>
        <w:pStyle w:val="ListParagraph"/>
        <w:numPr>
          <w:ilvl w:val="0"/>
          <w:numId w:val="31"/>
        </w:numPr>
        <w:spacing w:line="360" w:lineRule="auto"/>
        <w:ind w:left="1985"/>
        <w:jc w:val="both"/>
      </w:pPr>
      <w:r>
        <w:t>Otherwise:</w:t>
      </w:r>
    </w:p>
    <w:p w14:paraId="51DF0419" w14:textId="77777777" w:rsidR="00BF2C2D" w:rsidRDefault="00BF2C2D" w:rsidP="00BF2C2D">
      <w:pPr>
        <w:pStyle w:val="ListParagraph"/>
        <w:numPr>
          <w:ilvl w:val="0"/>
          <w:numId w:val="29"/>
        </w:numPr>
        <w:spacing w:before="240" w:line="360" w:lineRule="auto"/>
        <w:jc w:val="both"/>
      </w:pPr>
      <w:r>
        <w:t>S</w:t>
      </w:r>
      <w:r w:rsidRPr="00B82DEB">
        <w:t xml:space="preserve">how the </w:t>
      </w:r>
      <w:r w:rsidRPr="002C141E">
        <w:rPr>
          <w:b/>
        </w:rPr>
        <w:t xml:space="preserve">sorted </w:t>
      </w:r>
      <w:r w:rsidRPr="00B82DEB">
        <w:t xml:space="preserve">data based on </w:t>
      </w:r>
      <w:r>
        <w:rPr>
          <w:b/>
        </w:rPr>
        <w:t>game</w:t>
      </w:r>
      <w:r w:rsidRPr="002C141E">
        <w:rPr>
          <w:b/>
        </w:rPr>
        <w:t xml:space="preserve"> code</w:t>
      </w:r>
      <w:r w:rsidRPr="00B82DEB">
        <w:t xml:space="preserve"> with </w:t>
      </w:r>
      <w:r w:rsidRPr="002C141E">
        <w:rPr>
          <w:b/>
        </w:rPr>
        <w:t>ascending</w:t>
      </w:r>
      <w:r w:rsidRPr="00B82DEB">
        <w:t xml:space="preserve"> order</w:t>
      </w:r>
      <w:r>
        <w:t xml:space="preserve"> </w:t>
      </w:r>
    </w:p>
    <w:p w14:paraId="73AD092C" w14:textId="77777777" w:rsidR="00BF2C2D" w:rsidRPr="00256B12" w:rsidRDefault="00BF2C2D" w:rsidP="00BF2C2D">
      <w:pPr>
        <w:pStyle w:val="ListParagraph"/>
        <w:numPr>
          <w:ilvl w:val="0"/>
          <w:numId w:val="29"/>
        </w:numPr>
        <w:spacing w:before="240" w:line="360" w:lineRule="auto"/>
        <w:jc w:val="both"/>
      </w:pPr>
      <w:r>
        <w:t xml:space="preserve">Ask the user to input the </w:t>
      </w:r>
      <w:r>
        <w:rPr>
          <w:b/>
        </w:rPr>
        <w:t>purchase</w:t>
      </w:r>
      <w:r w:rsidRPr="00F92B83">
        <w:rPr>
          <w:b/>
        </w:rPr>
        <w:t xml:space="preserve"> index</w:t>
      </w:r>
      <w:r>
        <w:t xml:space="preserve">, which must be </w:t>
      </w:r>
      <w:r w:rsidRPr="00F92B83">
        <w:rPr>
          <w:b/>
        </w:rPr>
        <w:t>between 1</w:t>
      </w:r>
      <w:r>
        <w:t xml:space="preserve"> and </w:t>
      </w:r>
      <w:r w:rsidRPr="00F92B83">
        <w:rPr>
          <w:b/>
        </w:rPr>
        <w:t xml:space="preserve">count of </w:t>
      </w:r>
      <w:r>
        <w:rPr>
          <w:b/>
        </w:rPr>
        <w:t xml:space="preserve">the </w:t>
      </w:r>
      <w:r w:rsidRPr="00E47573">
        <w:rPr>
          <w:b/>
          <w:noProof/>
        </w:rPr>
        <w:t>selected</w:t>
      </w:r>
      <w:r w:rsidRPr="00F92B83">
        <w:rPr>
          <w:b/>
        </w:rPr>
        <w:t xml:space="preserve"> list</w:t>
      </w:r>
    </w:p>
    <w:p w14:paraId="5045D1DF" w14:textId="77777777" w:rsidR="00BF2C2D" w:rsidRPr="009935F1" w:rsidRDefault="00BF2C2D" w:rsidP="00BF2C2D">
      <w:pPr>
        <w:pStyle w:val="ListParagraph"/>
        <w:numPr>
          <w:ilvl w:val="0"/>
          <w:numId w:val="29"/>
        </w:numPr>
        <w:spacing w:before="240" w:line="360" w:lineRule="auto"/>
        <w:jc w:val="both"/>
      </w:pPr>
      <w:r>
        <w:t xml:space="preserve">Ask the user to input the </w:t>
      </w:r>
      <w:r w:rsidRPr="00256B12">
        <w:rPr>
          <w:b/>
        </w:rPr>
        <w:t>quantity</w:t>
      </w:r>
      <w:r>
        <w:t xml:space="preserve">, which must be </w:t>
      </w:r>
      <w:r w:rsidRPr="00256B12">
        <w:rPr>
          <w:b/>
        </w:rPr>
        <w:t>between 1</w:t>
      </w:r>
      <w:r>
        <w:t xml:space="preserve"> and </w:t>
      </w:r>
      <w:r>
        <w:rPr>
          <w:b/>
        </w:rPr>
        <w:t>the selected game’s quantity</w:t>
      </w:r>
    </w:p>
    <w:p w14:paraId="21913FA4" w14:textId="77777777" w:rsidR="00BF2C2D" w:rsidRPr="00F542B4" w:rsidRDefault="00BF2C2D" w:rsidP="00F92146">
      <w:pPr>
        <w:spacing w:after="240" w:line="360" w:lineRule="auto"/>
        <w:jc w:val="center"/>
      </w:pPr>
      <w:r w:rsidRPr="00AE170C">
        <w:rPr>
          <w:noProof/>
        </w:rPr>
        <w:drawing>
          <wp:inline distT="0" distB="0" distL="0" distR="0" wp14:anchorId="19180059" wp14:editId="19152394">
            <wp:extent cx="6480000" cy="1331992"/>
            <wp:effectExtent l="19050" t="19050" r="0" b="1905"/>
            <wp:docPr id="29" name="Picture 2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 with medium confidence"/>
                    <pic:cNvPicPr/>
                  </pic:nvPicPr>
                  <pic:blipFill rotWithShape="1">
                    <a:blip r:embed="rId18"/>
                    <a:srcRect l="281"/>
                    <a:stretch/>
                  </pic:blipFill>
                  <pic:spPr bwMode="auto">
                    <a:xfrm>
                      <a:off x="0" y="0"/>
                      <a:ext cx="6480000" cy="1331992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3294">
        <w:rPr>
          <w:b/>
          <w:sz w:val="20"/>
          <w:szCs w:val="20"/>
        </w:rPr>
        <w:t>Figure 10. Purchase Game Menu (Selected List has items)</w:t>
      </w:r>
    </w:p>
    <w:p w14:paraId="5C433212" w14:textId="77777777" w:rsidR="00BF2C2D" w:rsidRPr="006E1C4A" w:rsidRDefault="00BF2C2D" w:rsidP="00F92146">
      <w:pPr>
        <w:pStyle w:val="ListParagraph"/>
        <w:numPr>
          <w:ilvl w:val="0"/>
          <w:numId w:val="29"/>
        </w:numPr>
        <w:spacing w:line="360" w:lineRule="auto"/>
        <w:jc w:val="both"/>
      </w:pPr>
      <w:r w:rsidRPr="0020377B">
        <w:rPr>
          <w:lang w:val="sv-SE"/>
        </w:rPr>
        <w:t>After that,</w:t>
      </w:r>
      <w:r>
        <w:rPr>
          <w:b/>
          <w:lang w:val="sv-SE"/>
        </w:rPr>
        <w:t xml:space="preserve"> a</w:t>
      </w:r>
      <w:r w:rsidRPr="00997B48">
        <w:rPr>
          <w:b/>
          <w:lang w:val="sv-SE"/>
        </w:rPr>
        <w:t xml:space="preserve">dd the data </w:t>
      </w:r>
      <w:r w:rsidRPr="00997B48">
        <w:rPr>
          <w:b/>
          <w:noProof/>
          <w:lang w:val="sv-SE"/>
        </w:rPr>
        <w:t>to</w:t>
      </w:r>
      <w:r w:rsidRPr="00997B48">
        <w:rPr>
          <w:b/>
          <w:lang w:val="sv-SE"/>
        </w:rPr>
        <w:t xml:space="preserve"> a cart</w:t>
      </w:r>
      <w:r>
        <w:rPr>
          <w:b/>
          <w:lang w:val="sv-SE"/>
        </w:rPr>
        <w:t xml:space="preserve">, </w:t>
      </w:r>
      <w:r>
        <w:rPr>
          <w:bCs/>
          <w:lang w:val="sv-SE"/>
        </w:rPr>
        <w:t>and display a message (’</w:t>
      </w:r>
      <w:r>
        <w:rPr>
          <w:b/>
          <w:lang w:val="sv-SE"/>
        </w:rPr>
        <w:t>Game successfully added to Cart!</w:t>
      </w:r>
      <w:r>
        <w:rPr>
          <w:bCs/>
          <w:lang w:val="sv-SE"/>
        </w:rPr>
        <w:t>’)</w:t>
      </w:r>
    </w:p>
    <w:p w14:paraId="18E4BEEC" w14:textId="77777777" w:rsidR="00BF2C2D" w:rsidRPr="001341F1" w:rsidRDefault="00BF2C2D" w:rsidP="00BF2C2D">
      <w:pPr>
        <w:pStyle w:val="ListParagraph"/>
        <w:numPr>
          <w:ilvl w:val="0"/>
          <w:numId w:val="29"/>
        </w:numPr>
        <w:spacing w:before="240" w:line="360" w:lineRule="auto"/>
        <w:jc w:val="both"/>
      </w:pPr>
      <w:r>
        <w:rPr>
          <w:bCs/>
          <w:lang w:val="sv-SE"/>
        </w:rPr>
        <w:t xml:space="preserve">If the </w:t>
      </w:r>
      <w:r>
        <w:rPr>
          <w:b/>
          <w:lang w:val="sv-SE"/>
        </w:rPr>
        <w:t xml:space="preserve">quantity of the purchased game is 0, </w:t>
      </w:r>
      <w:r w:rsidRPr="00966A71">
        <w:rPr>
          <w:bCs/>
          <w:lang w:val="sv-SE"/>
        </w:rPr>
        <w:t>then</w:t>
      </w:r>
      <w:r>
        <w:rPr>
          <w:b/>
          <w:lang w:val="sv-SE"/>
        </w:rPr>
        <w:t xml:space="preserve"> remove the purchased game from the list.</w:t>
      </w:r>
    </w:p>
    <w:p w14:paraId="1A7D2A2B" w14:textId="77777777" w:rsidR="00BF2C2D" w:rsidRDefault="00BF2C2D" w:rsidP="00BF2C2D">
      <w:pPr>
        <w:pStyle w:val="ListParagraph"/>
        <w:numPr>
          <w:ilvl w:val="0"/>
          <w:numId w:val="28"/>
        </w:numPr>
        <w:spacing w:before="240" w:line="360" w:lineRule="auto"/>
        <w:jc w:val="both"/>
      </w:pPr>
      <w:r>
        <w:t xml:space="preserve">The program will ask the user to input </w:t>
      </w:r>
      <w:r w:rsidRPr="001B02DE">
        <w:rPr>
          <w:b/>
        </w:rPr>
        <w:t>to</w:t>
      </w:r>
      <w:r>
        <w:t xml:space="preserve"> </w:t>
      </w:r>
      <w:r w:rsidRPr="001B02DE">
        <w:rPr>
          <w:b/>
        </w:rPr>
        <w:t xml:space="preserve">purchase another </w:t>
      </w:r>
      <w:r>
        <w:rPr>
          <w:b/>
        </w:rPr>
        <w:t>game</w:t>
      </w:r>
      <w:r>
        <w:t>, which must be either ‘</w:t>
      </w:r>
      <w:r w:rsidRPr="001B02DE">
        <w:rPr>
          <w:b/>
        </w:rPr>
        <w:t>Yes</w:t>
      </w:r>
      <w:r>
        <w:t>’ or ‘</w:t>
      </w:r>
      <w:r w:rsidRPr="001B02DE">
        <w:rPr>
          <w:b/>
        </w:rPr>
        <w:t>No</w:t>
      </w:r>
      <w:r>
        <w:t>’ (</w:t>
      </w:r>
      <w:r w:rsidRPr="001B02DE">
        <w:rPr>
          <w:b/>
        </w:rPr>
        <w:t>case sensitive</w:t>
      </w:r>
      <w:r>
        <w:t>)</w:t>
      </w:r>
    </w:p>
    <w:p w14:paraId="4EC78392" w14:textId="77777777" w:rsidR="00BF2C2D" w:rsidRPr="00F542B4" w:rsidRDefault="00BF2C2D" w:rsidP="00E40EA9">
      <w:pPr>
        <w:spacing w:after="240" w:line="360" w:lineRule="auto"/>
        <w:jc w:val="center"/>
      </w:pPr>
      <w:r w:rsidRPr="00966A71">
        <w:rPr>
          <w:noProof/>
        </w:rPr>
        <w:drawing>
          <wp:inline distT="0" distB="0" distL="0" distR="0" wp14:anchorId="3ED48498" wp14:editId="79EF87B8">
            <wp:extent cx="6480810" cy="443865"/>
            <wp:effectExtent l="19050" t="19050" r="15240" b="133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386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663294">
        <w:rPr>
          <w:b/>
          <w:sz w:val="20"/>
          <w:szCs w:val="20"/>
        </w:rPr>
        <w:t>Figure 11. Purchase Game Menu (Purchase More After Buying Games)</w:t>
      </w:r>
    </w:p>
    <w:p w14:paraId="570F4A9C" w14:textId="77777777" w:rsidR="00BF2C2D" w:rsidRDefault="00BF2C2D" w:rsidP="00E40EA9">
      <w:pPr>
        <w:pStyle w:val="ListParagraph"/>
        <w:numPr>
          <w:ilvl w:val="0"/>
          <w:numId w:val="28"/>
        </w:numPr>
        <w:spacing w:line="360" w:lineRule="auto"/>
        <w:jc w:val="both"/>
      </w:pPr>
      <w:r>
        <w:t>If the user chooses ‘</w:t>
      </w:r>
      <w:r w:rsidRPr="00E82095">
        <w:rPr>
          <w:b/>
        </w:rPr>
        <w:t>Yes</w:t>
      </w:r>
      <w:r>
        <w:t xml:space="preserve">’, then the program will </w:t>
      </w:r>
      <w:r w:rsidRPr="00E82095">
        <w:rPr>
          <w:b/>
        </w:rPr>
        <w:t>ask again to input</w:t>
      </w:r>
      <w:r>
        <w:rPr>
          <w:b/>
        </w:rPr>
        <w:t xml:space="preserve"> Game</w:t>
      </w:r>
      <w:r w:rsidRPr="00E82095">
        <w:rPr>
          <w:b/>
        </w:rPr>
        <w:t xml:space="preserve"> that wants to purchase</w:t>
      </w:r>
    </w:p>
    <w:p w14:paraId="00AE22F5" w14:textId="77777777" w:rsidR="00BF2C2D" w:rsidRDefault="00BF2C2D" w:rsidP="00BF2C2D">
      <w:pPr>
        <w:pStyle w:val="ListParagraph"/>
        <w:numPr>
          <w:ilvl w:val="0"/>
          <w:numId w:val="28"/>
        </w:numPr>
        <w:spacing w:before="240" w:line="360" w:lineRule="auto"/>
        <w:jc w:val="both"/>
      </w:pPr>
      <w:r>
        <w:t>Otherwise:</w:t>
      </w:r>
    </w:p>
    <w:p w14:paraId="337FD424" w14:textId="77777777" w:rsidR="00BF2C2D" w:rsidRPr="00862E92" w:rsidRDefault="00BF2C2D" w:rsidP="00BF2C2D">
      <w:pPr>
        <w:pStyle w:val="ListParagraph"/>
        <w:numPr>
          <w:ilvl w:val="0"/>
          <w:numId w:val="30"/>
        </w:numPr>
        <w:spacing w:before="240" w:line="360" w:lineRule="auto"/>
        <w:jc w:val="both"/>
      </w:pPr>
      <w:r>
        <w:lastRenderedPageBreak/>
        <w:t xml:space="preserve">The program will show the </w:t>
      </w:r>
      <w:r w:rsidRPr="00E82095">
        <w:rPr>
          <w:b/>
        </w:rPr>
        <w:t>bill payment</w:t>
      </w:r>
    </w:p>
    <w:p w14:paraId="49FA3954" w14:textId="77777777" w:rsidR="00BF2C2D" w:rsidRPr="00862E92" w:rsidRDefault="00BF2C2D" w:rsidP="00BF2C2D">
      <w:pPr>
        <w:pStyle w:val="ListParagraph"/>
        <w:numPr>
          <w:ilvl w:val="0"/>
          <w:numId w:val="30"/>
        </w:numPr>
        <w:spacing w:before="240" w:line="360" w:lineRule="auto"/>
        <w:jc w:val="both"/>
      </w:pPr>
      <w:r w:rsidRPr="006C22D6">
        <w:t xml:space="preserve">The </w:t>
      </w:r>
      <w:r w:rsidRPr="00862E92">
        <w:rPr>
          <w:b/>
        </w:rPr>
        <w:t>bill payment</w:t>
      </w:r>
      <w:r>
        <w:t xml:space="preserve"> will show the </w:t>
      </w:r>
      <w:r w:rsidRPr="00862E92">
        <w:rPr>
          <w:b/>
        </w:rPr>
        <w:t>details of payment</w:t>
      </w:r>
      <w:r>
        <w:t xml:space="preserve"> which consist of </w:t>
      </w:r>
      <w:r w:rsidRPr="00862E92">
        <w:rPr>
          <w:b/>
        </w:rPr>
        <w:t xml:space="preserve">Total </w:t>
      </w:r>
      <w:r>
        <w:rPr>
          <w:b/>
        </w:rPr>
        <w:t>Game Purchased, Game</w:t>
      </w:r>
      <w:r w:rsidRPr="00862E92">
        <w:rPr>
          <w:b/>
        </w:rPr>
        <w:t xml:space="preserve"> Name</w:t>
      </w:r>
      <w:r>
        <w:t xml:space="preserve">, </w:t>
      </w:r>
      <w:r w:rsidRPr="00862E92">
        <w:rPr>
          <w:b/>
        </w:rPr>
        <w:t>Quantity</w:t>
      </w:r>
      <w:r>
        <w:t xml:space="preserve">, </w:t>
      </w:r>
      <w:r>
        <w:rPr>
          <w:b/>
        </w:rPr>
        <w:t>Game</w:t>
      </w:r>
      <w:r w:rsidRPr="00862E92">
        <w:rPr>
          <w:b/>
        </w:rPr>
        <w:t xml:space="preserve"> Price</w:t>
      </w:r>
      <w:r>
        <w:t xml:space="preserve">, </w:t>
      </w:r>
      <w:r>
        <w:rPr>
          <w:b/>
        </w:rPr>
        <w:t>Subtotal</w:t>
      </w:r>
      <w:r>
        <w:t xml:space="preserve">, </w:t>
      </w:r>
      <w:r>
        <w:rPr>
          <w:b/>
        </w:rPr>
        <w:t>Total Price</w:t>
      </w:r>
      <w:r>
        <w:t xml:space="preserve">, </w:t>
      </w:r>
      <w:r w:rsidRPr="00862E92">
        <w:rPr>
          <w:b/>
        </w:rPr>
        <w:t>Tax</w:t>
      </w:r>
      <w:r>
        <w:t xml:space="preserve"> (</w:t>
      </w:r>
      <w:r w:rsidRPr="00862E92">
        <w:rPr>
          <w:b/>
        </w:rPr>
        <w:t>10%</w:t>
      </w:r>
      <w:r>
        <w:t xml:space="preserve">), and </w:t>
      </w:r>
      <w:r>
        <w:rPr>
          <w:b/>
        </w:rPr>
        <w:t>Grand Total Price</w:t>
      </w:r>
    </w:p>
    <w:p w14:paraId="1F761F1A" w14:textId="77777777" w:rsidR="00BF2C2D" w:rsidRDefault="00BF2C2D" w:rsidP="00BF2C2D">
      <w:pPr>
        <w:pStyle w:val="ListParagraph"/>
        <w:numPr>
          <w:ilvl w:val="0"/>
          <w:numId w:val="30"/>
        </w:numPr>
        <w:spacing w:before="240" w:line="360" w:lineRule="auto"/>
        <w:jc w:val="both"/>
      </w:pPr>
      <w:r>
        <w:t xml:space="preserve">The </w:t>
      </w:r>
      <w:r>
        <w:rPr>
          <w:b/>
        </w:rPr>
        <w:t>Subtotal</w:t>
      </w:r>
      <w:r>
        <w:t xml:space="preserve">, </w:t>
      </w:r>
      <w:r w:rsidRPr="00862E92">
        <w:rPr>
          <w:b/>
        </w:rPr>
        <w:t>Total Item</w:t>
      </w:r>
      <w:r>
        <w:t xml:space="preserve">, </w:t>
      </w:r>
      <w:r>
        <w:rPr>
          <w:b/>
        </w:rPr>
        <w:t>Total Price</w:t>
      </w:r>
      <w:r>
        <w:t xml:space="preserve">, </w:t>
      </w:r>
      <w:r w:rsidRPr="00862E92">
        <w:rPr>
          <w:b/>
        </w:rPr>
        <w:t>Tax</w:t>
      </w:r>
      <w:r>
        <w:t xml:space="preserve"> (</w:t>
      </w:r>
      <w:r w:rsidRPr="00862E92">
        <w:rPr>
          <w:b/>
        </w:rPr>
        <w:t>10%</w:t>
      </w:r>
      <w:r>
        <w:t xml:space="preserve">), and </w:t>
      </w:r>
      <w:r w:rsidRPr="00B0758C">
        <w:rPr>
          <w:b/>
        </w:rPr>
        <w:t>Grand</w:t>
      </w:r>
      <w:r>
        <w:t xml:space="preserve"> </w:t>
      </w:r>
      <w:r w:rsidRPr="00862E92">
        <w:rPr>
          <w:b/>
        </w:rPr>
        <w:t>Total</w:t>
      </w:r>
      <w:r>
        <w:rPr>
          <w:b/>
        </w:rPr>
        <w:t xml:space="preserve"> Price</w:t>
      </w:r>
      <w:r w:rsidRPr="00862E92">
        <w:rPr>
          <w:b/>
        </w:rPr>
        <w:t xml:space="preserve"> </w:t>
      </w:r>
      <w:r>
        <w:t xml:space="preserve">obtained using the </w:t>
      </w:r>
      <w:r w:rsidRPr="00954C62">
        <w:rPr>
          <w:noProof/>
        </w:rPr>
        <w:t>following</w:t>
      </w:r>
      <w:r>
        <w:t xml:space="preserve"> formula:</w:t>
      </w:r>
    </w:p>
    <w:tbl>
      <w:tblPr>
        <w:tblStyle w:val="TableGrid"/>
        <w:tblW w:w="6480" w:type="dxa"/>
        <w:tblInd w:w="2088" w:type="dxa"/>
        <w:tblLook w:val="04A0" w:firstRow="1" w:lastRow="0" w:firstColumn="1" w:lastColumn="0" w:noHBand="0" w:noVBand="1"/>
      </w:tblPr>
      <w:tblGrid>
        <w:gridCol w:w="6480"/>
      </w:tblGrid>
      <w:tr w:rsidR="00BF2C2D" w14:paraId="71181684" w14:textId="77777777" w:rsidTr="00761CCD">
        <w:trPr>
          <w:trHeight w:val="432"/>
        </w:trPr>
        <w:tc>
          <w:tcPr>
            <w:tcW w:w="6480" w:type="dxa"/>
            <w:vAlign w:val="center"/>
          </w:tcPr>
          <w:p w14:paraId="1193E07F" w14:textId="77777777" w:rsidR="00BF2C2D" w:rsidRPr="00D30CB8" w:rsidRDefault="00BF2C2D" w:rsidP="00761CC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Subtotal</w:t>
            </w:r>
            <w:r w:rsidRPr="00D30CB8">
              <w:rPr>
                <w:b/>
              </w:rPr>
              <w:t xml:space="preserve"> = Quantity * </w:t>
            </w:r>
            <w:r>
              <w:rPr>
                <w:b/>
              </w:rPr>
              <w:t>Game</w:t>
            </w:r>
            <w:r w:rsidRPr="00D30CB8">
              <w:rPr>
                <w:b/>
              </w:rPr>
              <w:t xml:space="preserve"> Price</w:t>
            </w:r>
          </w:p>
        </w:tc>
      </w:tr>
    </w:tbl>
    <w:p w14:paraId="4424B080" w14:textId="77777777" w:rsidR="00BF2C2D" w:rsidRDefault="00BF2C2D" w:rsidP="00BF2C2D"/>
    <w:tbl>
      <w:tblPr>
        <w:tblStyle w:val="TableGrid"/>
        <w:tblW w:w="6467" w:type="dxa"/>
        <w:tblInd w:w="2088" w:type="dxa"/>
        <w:tblLook w:val="04A0" w:firstRow="1" w:lastRow="0" w:firstColumn="1" w:lastColumn="0" w:noHBand="0" w:noVBand="1"/>
      </w:tblPr>
      <w:tblGrid>
        <w:gridCol w:w="6467"/>
      </w:tblGrid>
      <w:tr w:rsidR="00BF2C2D" w14:paraId="7F921037" w14:textId="77777777" w:rsidTr="00761CCD">
        <w:trPr>
          <w:trHeight w:val="2020"/>
        </w:trPr>
        <w:tc>
          <w:tcPr>
            <w:tcW w:w="6467" w:type="dxa"/>
            <w:vAlign w:val="center"/>
          </w:tcPr>
          <w:p w14:paraId="4E9403BA" w14:textId="77777777" w:rsidR="00BF2C2D" w:rsidRPr="00D30CB8" w:rsidRDefault="00BF2C2D" w:rsidP="00761CC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Game</w:t>
            </w:r>
            <w:r w:rsidRPr="00D30CB8">
              <w:rPr>
                <w:b/>
              </w:rPr>
              <w:t xml:space="preserve"> </w:t>
            </w:r>
            <w:r>
              <w:rPr>
                <w:b/>
              </w:rPr>
              <w:t>[</w:t>
            </w:r>
            <w:r w:rsidRPr="00D30CB8">
              <w:rPr>
                <w:b/>
              </w:rPr>
              <w:t>1</w:t>
            </w:r>
            <w:r>
              <w:rPr>
                <w:b/>
              </w:rPr>
              <w:t>]</w:t>
            </w:r>
          </w:p>
          <w:p w14:paraId="1F5FDF9F" w14:textId="77777777" w:rsidR="00BF2C2D" w:rsidRDefault="00BF2C2D" w:rsidP="00761CC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Game</w:t>
            </w:r>
            <w:r w:rsidRPr="00D30CB8">
              <w:rPr>
                <w:b/>
              </w:rPr>
              <w:t xml:space="preserve"> </w:t>
            </w:r>
            <w:r>
              <w:rPr>
                <w:b/>
              </w:rPr>
              <w:t>[</w:t>
            </w:r>
            <w:r w:rsidRPr="00D30CB8">
              <w:rPr>
                <w:b/>
              </w:rPr>
              <w:t>2</w:t>
            </w:r>
            <w:r>
              <w:rPr>
                <w:b/>
              </w:rPr>
              <w:t>]</w:t>
            </w:r>
          </w:p>
          <w:p w14:paraId="3C12A390" w14:textId="77777777" w:rsidR="00BF2C2D" w:rsidRPr="00D30CB8" w:rsidRDefault="00BF2C2D" w:rsidP="00761CC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Game […]</w:t>
            </w:r>
          </w:p>
          <w:p w14:paraId="3219AC1F" w14:textId="77777777" w:rsidR="00BF2C2D" w:rsidRPr="00D30CB8" w:rsidRDefault="00BF2C2D" w:rsidP="00761CC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Game</w:t>
            </w:r>
            <w:r w:rsidRPr="00D30CB8">
              <w:rPr>
                <w:b/>
              </w:rPr>
              <w:t xml:space="preserve"> </w:t>
            </w:r>
            <w:r>
              <w:rPr>
                <w:b/>
              </w:rPr>
              <w:t>[</w:t>
            </w:r>
            <w:r w:rsidRPr="00D30CB8">
              <w:rPr>
                <w:b/>
              </w:rPr>
              <w:t>n</w:t>
            </w:r>
            <w:r>
              <w:rPr>
                <w:b/>
              </w:rPr>
              <w:t>]</w:t>
            </w:r>
          </w:p>
          <w:p w14:paraId="1DECEED1" w14:textId="77777777" w:rsidR="00BF2C2D" w:rsidRPr="00D30CB8" w:rsidRDefault="00BF2C2D" w:rsidP="00761CC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--------------------------------------------- </w:t>
            </w:r>
            <w:r w:rsidRPr="00D30CB8">
              <w:rPr>
                <w:b/>
              </w:rPr>
              <w:t>+</w:t>
            </w:r>
          </w:p>
          <w:p w14:paraId="25927B54" w14:textId="77777777" w:rsidR="00BF2C2D" w:rsidRPr="00D30CB8" w:rsidRDefault="00BF2C2D" w:rsidP="00761CC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 Games</w:t>
            </w:r>
          </w:p>
        </w:tc>
      </w:tr>
    </w:tbl>
    <w:p w14:paraId="218511DB" w14:textId="77777777" w:rsidR="00BF2C2D" w:rsidRDefault="00BF2C2D" w:rsidP="00BF2C2D"/>
    <w:tbl>
      <w:tblPr>
        <w:tblStyle w:val="TableGrid"/>
        <w:tblW w:w="6467" w:type="dxa"/>
        <w:tblInd w:w="2088" w:type="dxa"/>
        <w:tblLook w:val="04A0" w:firstRow="1" w:lastRow="0" w:firstColumn="1" w:lastColumn="0" w:noHBand="0" w:noVBand="1"/>
      </w:tblPr>
      <w:tblGrid>
        <w:gridCol w:w="6467"/>
      </w:tblGrid>
      <w:tr w:rsidR="00BF2C2D" w:rsidRPr="00D30CB8" w14:paraId="174DAB97" w14:textId="77777777" w:rsidTr="00761CCD">
        <w:trPr>
          <w:trHeight w:val="1920"/>
        </w:trPr>
        <w:tc>
          <w:tcPr>
            <w:tcW w:w="6467" w:type="dxa"/>
            <w:vAlign w:val="center"/>
          </w:tcPr>
          <w:p w14:paraId="090ACC6A" w14:textId="77777777" w:rsidR="00BF2C2D" w:rsidRPr="00D30CB8" w:rsidRDefault="00BF2C2D" w:rsidP="00761CC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Subtotal</w:t>
            </w:r>
            <w:r w:rsidRPr="00D30CB8">
              <w:rPr>
                <w:b/>
              </w:rPr>
              <w:t xml:space="preserve"> </w:t>
            </w:r>
            <w:r>
              <w:rPr>
                <w:b/>
              </w:rPr>
              <w:t>[</w:t>
            </w:r>
            <w:r w:rsidRPr="00D30CB8">
              <w:rPr>
                <w:b/>
              </w:rPr>
              <w:t>1</w:t>
            </w:r>
            <w:r>
              <w:rPr>
                <w:b/>
              </w:rPr>
              <w:t>]</w:t>
            </w:r>
          </w:p>
          <w:p w14:paraId="7E50A76A" w14:textId="77777777" w:rsidR="00BF2C2D" w:rsidRDefault="00BF2C2D" w:rsidP="00761CC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Subtotal [</w:t>
            </w:r>
            <w:r w:rsidRPr="00D30CB8">
              <w:rPr>
                <w:b/>
              </w:rPr>
              <w:t>2</w:t>
            </w:r>
            <w:r>
              <w:rPr>
                <w:b/>
              </w:rPr>
              <w:t>]</w:t>
            </w:r>
          </w:p>
          <w:p w14:paraId="77339473" w14:textId="77777777" w:rsidR="00BF2C2D" w:rsidRPr="00D30CB8" w:rsidRDefault="00BF2C2D" w:rsidP="00761CC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Subtotal</w:t>
            </w:r>
            <w:r w:rsidRPr="00D30CB8">
              <w:rPr>
                <w:b/>
              </w:rPr>
              <w:t xml:space="preserve"> </w:t>
            </w:r>
            <w:r>
              <w:rPr>
                <w:b/>
              </w:rPr>
              <w:t>[…]</w:t>
            </w:r>
          </w:p>
          <w:p w14:paraId="10D3053A" w14:textId="77777777" w:rsidR="00BF2C2D" w:rsidRPr="00D30CB8" w:rsidRDefault="00BF2C2D" w:rsidP="00761CC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Subtotal [</w:t>
            </w:r>
            <w:r w:rsidRPr="00D30CB8">
              <w:rPr>
                <w:b/>
              </w:rPr>
              <w:t>n</w:t>
            </w:r>
            <w:r>
              <w:rPr>
                <w:b/>
              </w:rPr>
              <w:t>]</w:t>
            </w:r>
          </w:p>
          <w:p w14:paraId="0A7C48E2" w14:textId="77777777" w:rsidR="00BF2C2D" w:rsidRPr="00D30CB8" w:rsidRDefault="00BF2C2D" w:rsidP="00761CC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--------------------------------------------- </w:t>
            </w:r>
            <w:r w:rsidRPr="00D30CB8">
              <w:rPr>
                <w:b/>
              </w:rPr>
              <w:t>+</w:t>
            </w:r>
          </w:p>
          <w:p w14:paraId="5D04AC2A" w14:textId="77777777" w:rsidR="00BF2C2D" w:rsidRPr="00D30CB8" w:rsidRDefault="00BF2C2D" w:rsidP="00761CC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Total Price</w:t>
            </w:r>
          </w:p>
        </w:tc>
      </w:tr>
    </w:tbl>
    <w:p w14:paraId="19BC7BA7" w14:textId="77777777" w:rsidR="00BF2C2D" w:rsidRDefault="00BF2C2D" w:rsidP="00BF2C2D"/>
    <w:tbl>
      <w:tblPr>
        <w:tblStyle w:val="TableGrid"/>
        <w:tblW w:w="6480" w:type="dxa"/>
        <w:tblInd w:w="2088" w:type="dxa"/>
        <w:tblLook w:val="04A0" w:firstRow="1" w:lastRow="0" w:firstColumn="1" w:lastColumn="0" w:noHBand="0" w:noVBand="1"/>
      </w:tblPr>
      <w:tblGrid>
        <w:gridCol w:w="6480"/>
      </w:tblGrid>
      <w:tr w:rsidR="00BF2C2D" w14:paraId="31E3C57A" w14:textId="77777777" w:rsidTr="00761CCD">
        <w:trPr>
          <w:trHeight w:val="432"/>
        </w:trPr>
        <w:tc>
          <w:tcPr>
            <w:tcW w:w="6480" w:type="dxa"/>
            <w:vAlign w:val="center"/>
          </w:tcPr>
          <w:p w14:paraId="6EE06731" w14:textId="77777777" w:rsidR="00BF2C2D" w:rsidRPr="00D30CB8" w:rsidRDefault="00BF2C2D" w:rsidP="00761CCD">
            <w:pPr>
              <w:pStyle w:val="ListParagraph"/>
              <w:ind w:left="0"/>
              <w:jc w:val="center"/>
              <w:rPr>
                <w:b/>
              </w:rPr>
            </w:pPr>
            <w:r w:rsidRPr="00D30CB8">
              <w:rPr>
                <w:b/>
              </w:rPr>
              <w:t xml:space="preserve">Tax (10%) = </w:t>
            </w:r>
            <w:r>
              <w:rPr>
                <w:b/>
              </w:rPr>
              <w:t>Total Price</w:t>
            </w:r>
            <w:r w:rsidRPr="00D30CB8">
              <w:rPr>
                <w:b/>
              </w:rPr>
              <w:t xml:space="preserve"> * 10</w:t>
            </w:r>
            <w:r>
              <w:rPr>
                <w:b/>
              </w:rPr>
              <w:t xml:space="preserve"> / 100</w:t>
            </w:r>
          </w:p>
        </w:tc>
      </w:tr>
    </w:tbl>
    <w:p w14:paraId="0A1BAAC5" w14:textId="77777777" w:rsidR="00BF2C2D" w:rsidRDefault="00BF2C2D" w:rsidP="00BF2C2D"/>
    <w:tbl>
      <w:tblPr>
        <w:tblStyle w:val="TableGrid"/>
        <w:tblW w:w="6480" w:type="dxa"/>
        <w:tblInd w:w="2088" w:type="dxa"/>
        <w:tblLook w:val="04A0" w:firstRow="1" w:lastRow="0" w:firstColumn="1" w:lastColumn="0" w:noHBand="0" w:noVBand="1"/>
      </w:tblPr>
      <w:tblGrid>
        <w:gridCol w:w="6480"/>
      </w:tblGrid>
      <w:tr w:rsidR="00BF2C2D" w14:paraId="72A2294F" w14:textId="77777777" w:rsidTr="00761CCD">
        <w:trPr>
          <w:trHeight w:val="432"/>
        </w:trPr>
        <w:tc>
          <w:tcPr>
            <w:tcW w:w="6480" w:type="dxa"/>
            <w:vAlign w:val="center"/>
          </w:tcPr>
          <w:p w14:paraId="62730C0D" w14:textId="77777777" w:rsidR="00BF2C2D" w:rsidRPr="00D30CB8" w:rsidRDefault="00BF2C2D" w:rsidP="00761CC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Grand Total</w:t>
            </w:r>
            <w:r w:rsidRPr="00D30CB8">
              <w:rPr>
                <w:b/>
              </w:rPr>
              <w:t xml:space="preserve"> </w:t>
            </w:r>
            <w:r>
              <w:rPr>
                <w:b/>
              </w:rPr>
              <w:t xml:space="preserve">Price </w:t>
            </w:r>
            <w:r w:rsidRPr="00D30CB8">
              <w:rPr>
                <w:b/>
              </w:rPr>
              <w:t xml:space="preserve">= </w:t>
            </w:r>
            <w:r>
              <w:rPr>
                <w:b/>
              </w:rPr>
              <w:t>Total</w:t>
            </w:r>
            <w:r w:rsidRPr="00D30CB8">
              <w:rPr>
                <w:b/>
              </w:rPr>
              <w:t xml:space="preserve"> </w:t>
            </w:r>
            <w:r>
              <w:rPr>
                <w:b/>
              </w:rPr>
              <w:t xml:space="preserve">Price </w:t>
            </w:r>
            <w:r w:rsidRPr="00D30CB8">
              <w:rPr>
                <w:b/>
              </w:rPr>
              <w:t>+ Tax (10%)</w:t>
            </w:r>
          </w:p>
        </w:tc>
      </w:tr>
    </w:tbl>
    <w:p w14:paraId="5217ACB1" w14:textId="77777777" w:rsidR="00BF2C2D" w:rsidRDefault="00BF2C2D" w:rsidP="00023097">
      <w:pPr>
        <w:spacing w:before="240" w:after="240" w:line="360" w:lineRule="auto"/>
        <w:jc w:val="center"/>
      </w:pPr>
      <w:r w:rsidRPr="00A20BFB">
        <w:rPr>
          <w:noProof/>
        </w:rPr>
        <w:drawing>
          <wp:inline distT="0" distB="0" distL="0" distR="0" wp14:anchorId="75368923" wp14:editId="4838081D">
            <wp:extent cx="6480810" cy="1991360"/>
            <wp:effectExtent l="19050" t="19050" r="15240" b="27940"/>
            <wp:docPr id="32" name="Picture 3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shap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99136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663294">
        <w:rPr>
          <w:b/>
          <w:sz w:val="20"/>
          <w:szCs w:val="20"/>
        </w:rPr>
        <w:t>Figure 12. Bill Payment Information</w:t>
      </w:r>
    </w:p>
    <w:p w14:paraId="7148D8D7" w14:textId="77777777" w:rsidR="00BF2C2D" w:rsidRDefault="00BF2C2D" w:rsidP="00BF2C2D">
      <w:pPr>
        <w:pStyle w:val="ListParagraph"/>
        <w:numPr>
          <w:ilvl w:val="0"/>
          <w:numId w:val="20"/>
        </w:numPr>
        <w:spacing w:before="240" w:line="360" w:lineRule="auto"/>
        <w:jc w:val="both"/>
      </w:pPr>
      <w:r>
        <w:lastRenderedPageBreak/>
        <w:t xml:space="preserve">If the user chooses </w:t>
      </w:r>
      <w:r w:rsidRPr="00D15DF9">
        <w:rPr>
          <w:b/>
        </w:rPr>
        <w:t>menu</w:t>
      </w:r>
      <w:r>
        <w:t xml:space="preserve"> </w:t>
      </w:r>
      <w:r>
        <w:rPr>
          <w:b/>
        </w:rPr>
        <w:t>4</w:t>
      </w:r>
      <w:r>
        <w:t xml:space="preserve"> (‘</w:t>
      </w:r>
      <w:r>
        <w:rPr>
          <w:b/>
        </w:rPr>
        <w:t>Exit</w:t>
      </w:r>
      <w:r w:rsidRPr="00D15DF9">
        <w:t>’</w:t>
      </w:r>
      <w:r>
        <w:t>), then:</w:t>
      </w:r>
    </w:p>
    <w:p w14:paraId="12B3A872" w14:textId="77777777" w:rsidR="00BF2C2D" w:rsidRDefault="00BF2C2D" w:rsidP="00BF2C2D">
      <w:pPr>
        <w:pStyle w:val="ListParagraph"/>
        <w:numPr>
          <w:ilvl w:val="0"/>
          <w:numId w:val="22"/>
        </w:numPr>
        <w:spacing w:line="360" w:lineRule="auto"/>
        <w:jc w:val="both"/>
      </w:pPr>
      <w:r>
        <w:t xml:space="preserve">The program will </w:t>
      </w:r>
      <w:r w:rsidRPr="00A93185">
        <w:rPr>
          <w:b/>
        </w:rPr>
        <w:t>save</w:t>
      </w:r>
      <w:r>
        <w:t xml:space="preserve"> the menu list to the </w:t>
      </w:r>
      <w:r w:rsidRPr="00A93185">
        <w:rPr>
          <w:b/>
        </w:rPr>
        <w:t>file</w:t>
      </w:r>
      <w:r>
        <w:t xml:space="preserve"> which the </w:t>
      </w:r>
      <w:r w:rsidRPr="00A93185">
        <w:rPr>
          <w:b/>
        </w:rPr>
        <w:t>name</w:t>
      </w:r>
      <w:r>
        <w:t xml:space="preserve"> is ‘</w:t>
      </w:r>
      <w:r>
        <w:rPr>
          <w:b/>
          <w:i/>
          <w:noProof/>
        </w:rPr>
        <w:t>games.txt’</w:t>
      </w:r>
      <w:r>
        <w:t xml:space="preserve"> using the following format:</w:t>
      </w:r>
    </w:p>
    <w:tbl>
      <w:tblPr>
        <w:tblStyle w:val="TableGrid"/>
        <w:tblW w:w="6480" w:type="dxa"/>
        <w:jc w:val="center"/>
        <w:tblLook w:val="04A0" w:firstRow="1" w:lastRow="0" w:firstColumn="1" w:lastColumn="0" w:noHBand="0" w:noVBand="1"/>
      </w:tblPr>
      <w:tblGrid>
        <w:gridCol w:w="6480"/>
      </w:tblGrid>
      <w:tr w:rsidR="00BF2C2D" w14:paraId="09299F20" w14:textId="77777777" w:rsidTr="00761CCD">
        <w:trPr>
          <w:trHeight w:val="576"/>
          <w:jc w:val="center"/>
        </w:trPr>
        <w:tc>
          <w:tcPr>
            <w:tcW w:w="6480" w:type="dxa"/>
            <w:vAlign w:val="center"/>
          </w:tcPr>
          <w:p w14:paraId="1151C61A" w14:textId="77777777" w:rsidR="00BF2C2D" w:rsidRPr="00EC238C" w:rsidRDefault="00BF2C2D" w:rsidP="00761CCD">
            <w:pPr>
              <w:pStyle w:val="ListParagraph"/>
              <w:ind w:left="0"/>
              <w:jc w:val="center"/>
              <w:rPr>
                <w:b/>
              </w:rPr>
            </w:pPr>
            <w:r w:rsidRPr="00EC238C">
              <w:rPr>
                <w:b/>
              </w:rPr>
              <w:t>Code</w:t>
            </w:r>
            <w:r>
              <w:rPr>
                <w:b/>
              </w:rPr>
              <w:t>#Name#Type#Price#Quantity</w:t>
            </w:r>
          </w:p>
        </w:tc>
      </w:tr>
    </w:tbl>
    <w:p w14:paraId="1CCA53A3" w14:textId="77777777" w:rsidR="00BF2C2D" w:rsidRDefault="00BF2C2D" w:rsidP="00BF2C2D">
      <w:pPr>
        <w:pStyle w:val="ListParagraph"/>
        <w:numPr>
          <w:ilvl w:val="0"/>
          <w:numId w:val="22"/>
        </w:numPr>
        <w:spacing w:before="240" w:line="360" w:lineRule="auto"/>
        <w:jc w:val="both"/>
      </w:pPr>
      <w:r>
        <w:t>After that, the program will be closed</w:t>
      </w:r>
    </w:p>
    <w:p w14:paraId="18F752DC" w14:textId="77777777" w:rsidR="00BF2C2D" w:rsidRDefault="00BF2C2D" w:rsidP="00BF2C2D">
      <w:pPr>
        <w:spacing w:line="360" w:lineRule="auto"/>
        <w:rPr>
          <w:b/>
        </w:rPr>
      </w:pPr>
    </w:p>
    <w:p w14:paraId="63326FB4" w14:textId="77777777" w:rsidR="00BF2C2D" w:rsidRDefault="00BF2C2D" w:rsidP="00BF2C2D">
      <w:pPr>
        <w:spacing w:line="360" w:lineRule="auto"/>
        <w:rPr>
          <w:b/>
        </w:rPr>
      </w:pPr>
    </w:p>
    <w:p w14:paraId="59A80272" w14:textId="1C6708E2" w:rsidR="000415E8" w:rsidRPr="00C70766" w:rsidRDefault="00BF2C2D" w:rsidP="00C70766">
      <w:pPr>
        <w:spacing w:line="360" w:lineRule="auto"/>
        <w:ind w:left="426"/>
        <w:jc w:val="center"/>
        <w:rPr>
          <w:b/>
        </w:rPr>
      </w:pPr>
      <w:r w:rsidRPr="002A0C1B">
        <w:rPr>
          <w:b/>
        </w:rPr>
        <w:t>R</w:t>
      </w:r>
      <w:r>
        <w:rPr>
          <w:b/>
        </w:rPr>
        <w:t>un the program for more details</w:t>
      </w:r>
      <w:r w:rsidRPr="002A0C1B">
        <w:rPr>
          <w:b/>
        </w:rPr>
        <w:t>!</w:t>
      </w:r>
    </w:p>
    <w:sectPr w:rsidR="000415E8" w:rsidRPr="00C70766" w:rsidSect="00706D1C">
      <w:headerReference w:type="default" r:id="rId21"/>
      <w:footerReference w:type="default" r:id="rId22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AA68F" w14:textId="77777777" w:rsidR="00785A8A" w:rsidRDefault="00785A8A">
      <w:r>
        <w:separator/>
      </w:r>
    </w:p>
  </w:endnote>
  <w:endnote w:type="continuationSeparator" w:id="0">
    <w:p w14:paraId="13DE922E" w14:textId="77777777" w:rsidR="00785A8A" w:rsidRDefault="00785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D798" w14:textId="77777777" w:rsidR="00BE24B4" w:rsidRPr="00D32597" w:rsidRDefault="00785A8A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16EF8170">
        <v:line id="_x0000_s1025" style="position:absolute;z-index:251658240" from="0,10.65pt" to="522pt,10.65pt"/>
      </w:pict>
    </w:r>
  </w:p>
  <w:p w14:paraId="7886A367" w14:textId="77777777" w:rsidR="00BE24B4" w:rsidRDefault="00B85C90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F260B">
      <w:rPr>
        <w:rStyle w:val="PageNumber"/>
        <w:noProof/>
        <w:sz w:val="22"/>
        <w:szCs w:val="22"/>
        <w:lang w:val="id-ID"/>
      </w:rPr>
      <w:t>1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6037A7AB" w14:textId="77777777" w:rsidR="00BE24B4" w:rsidRPr="00A34D50" w:rsidRDefault="00B85C90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F260B">
      <w:rPr>
        <w:rStyle w:val="PageNumber"/>
        <w:i/>
        <w:noProof/>
        <w:sz w:val="20"/>
        <w:szCs w:val="22"/>
        <w:lang w:val="id-ID"/>
      </w:rPr>
      <w:t>1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B4374" w14:textId="77777777" w:rsidR="00785A8A" w:rsidRDefault="00785A8A">
      <w:r>
        <w:separator/>
      </w:r>
    </w:p>
  </w:footnote>
  <w:footnote w:type="continuationSeparator" w:id="0">
    <w:p w14:paraId="3ACE7F02" w14:textId="77777777" w:rsidR="00785A8A" w:rsidRDefault="00785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C90F" w14:textId="77777777" w:rsidR="00BE24B4" w:rsidRPr="007B11BC" w:rsidRDefault="00B85C90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E436B1">
      <w:rPr>
        <w:sz w:val="20"/>
        <w:szCs w:val="20"/>
      </w:rPr>
      <w:t>8</w:t>
    </w:r>
  </w:p>
  <w:p w14:paraId="597345B3" w14:textId="77777777" w:rsidR="00BE24B4" w:rsidRPr="00B15614" w:rsidRDefault="00B85C90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3645CA9B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45"/>
    <w:multiLevelType w:val="hybridMultilevel"/>
    <w:tmpl w:val="53F65D8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3993"/>
    <w:multiLevelType w:val="hybridMultilevel"/>
    <w:tmpl w:val="87FAFAA4"/>
    <w:lvl w:ilvl="0" w:tplc="9A2AD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FC80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63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DA0C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502A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BCA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D340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FA04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A2E7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E34B1"/>
    <w:multiLevelType w:val="hybridMultilevel"/>
    <w:tmpl w:val="A9E8B01A"/>
    <w:lvl w:ilvl="0" w:tplc="B0B80C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01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FF307086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53A8A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BE4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306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0C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054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D4081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A3D00"/>
    <w:multiLevelType w:val="hybridMultilevel"/>
    <w:tmpl w:val="A524F104"/>
    <w:lvl w:ilvl="0" w:tplc="0421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173E6410"/>
    <w:multiLevelType w:val="hybridMultilevel"/>
    <w:tmpl w:val="085ABBA6"/>
    <w:lvl w:ilvl="0" w:tplc="46FA6D9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517EF6"/>
    <w:multiLevelType w:val="hybridMultilevel"/>
    <w:tmpl w:val="135AC5AE"/>
    <w:lvl w:ilvl="0" w:tplc="0421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1A2A0336"/>
    <w:multiLevelType w:val="hybridMultilevel"/>
    <w:tmpl w:val="C57A52CC"/>
    <w:lvl w:ilvl="0" w:tplc="0421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 w15:restartNumberingAfterBreak="0">
    <w:nsid w:val="1ACB14DB"/>
    <w:multiLevelType w:val="hybridMultilevel"/>
    <w:tmpl w:val="A41C4092"/>
    <w:lvl w:ilvl="0" w:tplc="0421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1EEC0023"/>
    <w:multiLevelType w:val="hybridMultilevel"/>
    <w:tmpl w:val="CE9A8624"/>
    <w:lvl w:ilvl="0" w:tplc="E1F05C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764E19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1A46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5B827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24030E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945CF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04E7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E0228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80D033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811E39"/>
    <w:multiLevelType w:val="hybridMultilevel"/>
    <w:tmpl w:val="325EB5D8"/>
    <w:lvl w:ilvl="0" w:tplc="358EDD52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12F6EF7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00062A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752228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D6528AF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4C45C5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62B0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AE3A7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ECA76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CFA1C3F"/>
    <w:multiLevelType w:val="hybridMultilevel"/>
    <w:tmpl w:val="C15A0C2E"/>
    <w:lvl w:ilvl="0" w:tplc="44AE50CC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1B40B8A4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4F4FD4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A24F1EA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4DD68AD2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0DA3EB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E556B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C4B6334A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72666CC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D4C7368"/>
    <w:multiLevelType w:val="hybridMultilevel"/>
    <w:tmpl w:val="403E01DC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 w15:restartNumberingAfterBreak="0">
    <w:nsid w:val="33F20161"/>
    <w:multiLevelType w:val="hybridMultilevel"/>
    <w:tmpl w:val="336E4A9C"/>
    <w:lvl w:ilvl="0" w:tplc="0421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3B881097"/>
    <w:multiLevelType w:val="hybridMultilevel"/>
    <w:tmpl w:val="325EB5D8"/>
    <w:lvl w:ilvl="0" w:tplc="757816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158CE5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94AA0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0BA99B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33D492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AE215A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A08496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44EEBA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AE0FB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3C6C34B9"/>
    <w:multiLevelType w:val="hybridMultilevel"/>
    <w:tmpl w:val="19169FA0"/>
    <w:lvl w:ilvl="0" w:tplc="CCFEBA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0C7D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AE01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72F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E4F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469F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626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60B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5648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3476E2"/>
    <w:multiLevelType w:val="hybridMultilevel"/>
    <w:tmpl w:val="7A78D4AC"/>
    <w:lvl w:ilvl="0" w:tplc="F3129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78ABE2" w:tentative="1">
      <w:start w:val="1"/>
      <w:numFmt w:val="lowerLetter"/>
      <w:lvlText w:val="%2."/>
      <w:lvlJc w:val="left"/>
      <w:pPr>
        <w:ind w:left="1440" w:hanging="360"/>
      </w:pPr>
    </w:lvl>
    <w:lvl w:ilvl="2" w:tplc="AD865984" w:tentative="1">
      <w:start w:val="1"/>
      <w:numFmt w:val="lowerRoman"/>
      <w:lvlText w:val="%3."/>
      <w:lvlJc w:val="right"/>
      <w:pPr>
        <w:ind w:left="2160" w:hanging="180"/>
      </w:pPr>
    </w:lvl>
    <w:lvl w:ilvl="3" w:tplc="8C3C4DB6" w:tentative="1">
      <w:start w:val="1"/>
      <w:numFmt w:val="decimal"/>
      <w:lvlText w:val="%4."/>
      <w:lvlJc w:val="left"/>
      <w:pPr>
        <w:ind w:left="2880" w:hanging="360"/>
      </w:pPr>
    </w:lvl>
    <w:lvl w:ilvl="4" w:tplc="A80C58AA" w:tentative="1">
      <w:start w:val="1"/>
      <w:numFmt w:val="lowerLetter"/>
      <w:lvlText w:val="%5."/>
      <w:lvlJc w:val="left"/>
      <w:pPr>
        <w:ind w:left="3600" w:hanging="360"/>
      </w:pPr>
    </w:lvl>
    <w:lvl w:ilvl="5" w:tplc="09E86B0A" w:tentative="1">
      <w:start w:val="1"/>
      <w:numFmt w:val="lowerRoman"/>
      <w:lvlText w:val="%6."/>
      <w:lvlJc w:val="right"/>
      <w:pPr>
        <w:ind w:left="4320" w:hanging="180"/>
      </w:pPr>
    </w:lvl>
    <w:lvl w:ilvl="6" w:tplc="D8F83F12" w:tentative="1">
      <w:start w:val="1"/>
      <w:numFmt w:val="decimal"/>
      <w:lvlText w:val="%7."/>
      <w:lvlJc w:val="left"/>
      <w:pPr>
        <w:ind w:left="5040" w:hanging="360"/>
      </w:pPr>
    </w:lvl>
    <w:lvl w:ilvl="7" w:tplc="01C40E3A" w:tentative="1">
      <w:start w:val="1"/>
      <w:numFmt w:val="lowerLetter"/>
      <w:lvlText w:val="%8."/>
      <w:lvlJc w:val="left"/>
      <w:pPr>
        <w:ind w:left="5760" w:hanging="360"/>
      </w:pPr>
    </w:lvl>
    <w:lvl w:ilvl="8" w:tplc="135AE8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808A4"/>
    <w:multiLevelType w:val="hybridMultilevel"/>
    <w:tmpl w:val="447E2260"/>
    <w:lvl w:ilvl="0" w:tplc="38CA1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C7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D8659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D75C9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865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81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187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CF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C0ED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7A46D4"/>
    <w:multiLevelType w:val="hybridMultilevel"/>
    <w:tmpl w:val="325EB5D8"/>
    <w:lvl w:ilvl="0" w:tplc="D7A807C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8BAA664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9C6FFD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A1BC58C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C69CF6C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6AEFD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897AA3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6A50EC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3285B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4CD725D4"/>
    <w:multiLevelType w:val="hybridMultilevel"/>
    <w:tmpl w:val="D7D818FC"/>
    <w:lvl w:ilvl="0" w:tplc="0421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4D4C2BC5"/>
    <w:multiLevelType w:val="hybridMultilevel"/>
    <w:tmpl w:val="D07E22A2"/>
    <w:lvl w:ilvl="0" w:tplc="0421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53761EFB"/>
    <w:multiLevelType w:val="hybridMultilevel"/>
    <w:tmpl w:val="5BEE4D06"/>
    <w:lvl w:ilvl="0" w:tplc="0421000F">
      <w:start w:val="1"/>
      <w:numFmt w:val="decimal"/>
      <w:lvlText w:val="%1.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5C32294B"/>
    <w:multiLevelType w:val="hybridMultilevel"/>
    <w:tmpl w:val="0D560EC4"/>
    <w:lvl w:ilvl="0" w:tplc="0421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5D037B39"/>
    <w:multiLevelType w:val="hybridMultilevel"/>
    <w:tmpl w:val="F592956E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55755C"/>
    <w:multiLevelType w:val="hybridMultilevel"/>
    <w:tmpl w:val="D15C7012"/>
    <w:lvl w:ilvl="0" w:tplc="DC345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CF6A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A989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41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BA4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C5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A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4CC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3C6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2568E"/>
    <w:multiLevelType w:val="hybridMultilevel"/>
    <w:tmpl w:val="7B22518A"/>
    <w:lvl w:ilvl="0" w:tplc="53F671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22"/>
  </w:num>
  <w:num w:numId="5">
    <w:abstractNumId w:val="11"/>
  </w:num>
  <w:num w:numId="6">
    <w:abstractNumId w:val="17"/>
  </w:num>
  <w:num w:numId="7">
    <w:abstractNumId w:val="15"/>
  </w:num>
  <w:num w:numId="8">
    <w:abstractNumId w:val="26"/>
  </w:num>
  <w:num w:numId="9">
    <w:abstractNumId w:val="3"/>
  </w:num>
  <w:num w:numId="10">
    <w:abstractNumId w:val="9"/>
  </w:num>
  <w:num w:numId="11">
    <w:abstractNumId w:val="10"/>
  </w:num>
  <w:num w:numId="12">
    <w:abstractNumId w:val="2"/>
  </w:num>
  <w:num w:numId="13">
    <w:abstractNumId w:val="25"/>
  </w:num>
  <w:num w:numId="14">
    <w:abstractNumId w:val="16"/>
  </w:num>
  <w:num w:numId="15">
    <w:abstractNumId w:val="1"/>
  </w:num>
  <w:num w:numId="16">
    <w:abstractNumId w:val="25"/>
  </w:num>
  <w:num w:numId="17">
    <w:abstractNumId w:val="2"/>
  </w:num>
  <w:num w:numId="18">
    <w:abstractNumId w:val="27"/>
  </w:num>
  <w:num w:numId="19">
    <w:abstractNumId w:val="5"/>
  </w:num>
  <w:num w:numId="20">
    <w:abstractNumId w:val="23"/>
  </w:num>
  <w:num w:numId="21">
    <w:abstractNumId w:val="21"/>
  </w:num>
  <w:num w:numId="22">
    <w:abstractNumId w:val="4"/>
  </w:num>
  <w:num w:numId="23">
    <w:abstractNumId w:val="20"/>
  </w:num>
  <w:num w:numId="24">
    <w:abstractNumId w:val="19"/>
  </w:num>
  <w:num w:numId="25">
    <w:abstractNumId w:val="13"/>
  </w:num>
  <w:num w:numId="26">
    <w:abstractNumId w:val="6"/>
  </w:num>
  <w:num w:numId="27">
    <w:abstractNumId w:val="24"/>
  </w:num>
  <w:num w:numId="28">
    <w:abstractNumId w:val="8"/>
  </w:num>
  <w:num w:numId="29">
    <w:abstractNumId w:val="12"/>
  </w:num>
  <w:num w:numId="30">
    <w:abstractNumId w:val="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C"/>
    <w:rsid w:val="0000110D"/>
    <w:rsid w:val="000012C2"/>
    <w:rsid w:val="000041CA"/>
    <w:rsid w:val="0000665D"/>
    <w:rsid w:val="00006AF4"/>
    <w:rsid w:val="000077C8"/>
    <w:rsid w:val="00013BA7"/>
    <w:rsid w:val="000141BD"/>
    <w:rsid w:val="00014C03"/>
    <w:rsid w:val="00017B48"/>
    <w:rsid w:val="00023097"/>
    <w:rsid w:val="0003008B"/>
    <w:rsid w:val="00031810"/>
    <w:rsid w:val="00033FB2"/>
    <w:rsid w:val="0003533C"/>
    <w:rsid w:val="00037EEF"/>
    <w:rsid w:val="000415E8"/>
    <w:rsid w:val="00042C15"/>
    <w:rsid w:val="00042D51"/>
    <w:rsid w:val="00044B17"/>
    <w:rsid w:val="000454A6"/>
    <w:rsid w:val="00045531"/>
    <w:rsid w:val="00046FCF"/>
    <w:rsid w:val="0004703A"/>
    <w:rsid w:val="000539FD"/>
    <w:rsid w:val="000561BB"/>
    <w:rsid w:val="000661AC"/>
    <w:rsid w:val="000741D7"/>
    <w:rsid w:val="0007489A"/>
    <w:rsid w:val="00076B64"/>
    <w:rsid w:val="000771AF"/>
    <w:rsid w:val="000803D9"/>
    <w:rsid w:val="00080B2C"/>
    <w:rsid w:val="000820C4"/>
    <w:rsid w:val="00082650"/>
    <w:rsid w:val="00091ABE"/>
    <w:rsid w:val="00092ADB"/>
    <w:rsid w:val="00096A74"/>
    <w:rsid w:val="000A112A"/>
    <w:rsid w:val="000A5169"/>
    <w:rsid w:val="000B276E"/>
    <w:rsid w:val="000B3BBE"/>
    <w:rsid w:val="000C43B6"/>
    <w:rsid w:val="000D6175"/>
    <w:rsid w:val="000D63FD"/>
    <w:rsid w:val="000E2B52"/>
    <w:rsid w:val="000E3FEE"/>
    <w:rsid w:val="000F260B"/>
    <w:rsid w:val="001042DF"/>
    <w:rsid w:val="00104795"/>
    <w:rsid w:val="00105A02"/>
    <w:rsid w:val="001267A6"/>
    <w:rsid w:val="00133380"/>
    <w:rsid w:val="00140FA6"/>
    <w:rsid w:val="00141F2B"/>
    <w:rsid w:val="0015441C"/>
    <w:rsid w:val="00161722"/>
    <w:rsid w:val="00162F62"/>
    <w:rsid w:val="00170795"/>
    <w:rsid w:val="0017695D"/>
    <w:rsid w:val="00176C19"/>
    <w:rsid w:val="00182819"/>
    <w:rsid w:val="00192525"/>
    <w:rsid w:val="001A1F8D"/>
    <w:rsid w:val="001A3C9B"/>
    <w:rsid w:val="001B69A0"/>
    <w:rsid w:val="001B6D32"/>
    <w:rsid w:val="001C06F6"/>
    <w:rsid w:val="001D4081"/>
    <w:rsid w:val="001D79B2"/>
    <w:rsid w:val="001E3069"/>
    <w:rsid w:val="001E7B94"/>
    <w:rsid w:val="001F3F61"/>
    <w:rsid w:val="001F46C2"/>
    <w:rsid w:val="001F5C56"/>
    <w:rsid w:val="001F709A"/>
    <w:rsid w:val="00200FBB"/>
    <w:rsid w:val="002066EE"/>
    <w:rsid w:val="00207309"/>
    <w:rsid w:val="0021012A"/>
    <w:rsid w:val="0021077F"/>
    <w:rsid w:val="00213D4C"/>
    <w:rsid w:val="002234F2"/>
    <w:rsid w:val="00235DA6"/>
    <w:rsid w:val="00244B2C"/>
    <w:rsid w:val="002471AD"/>
    <w:rsid w:val="00247A28"/>
    <w:rsid w:val="00254875"/>
    <w:rsid w:val="00260AA6"/>
    <w:rsid w:val="002679EF"/>
    <w:rsid w:val="00271E37"/>
    <w:rsid w:val="00273C09"/>
    <w:rsid w:val="00274EEC"/>
    <w:rsid w:val="00286DF6"/>
    <w:rsid w:val="002A28DE"/>
    <w:rsid w:val="002B0D89"/>
    <w:rsid w:val="002C790D"/>
    <w:rsid w:val="002D6900"/>
    <w:rsid w:val="002F2F70"/>
    <w:rsid w:val="002F3BA5"/>
    <w:rsid w:val="003002AF"/>
    <w:rsid w:val="003060E0"/>
    <w:rsid w:val="00306780"/>
    <w:rsid w:val="00310757"/>
    <w:rsid w:val="0031101D"/>
    <w:rsid w:val="00312E5C"/>
    <w:rsid w:val="00326115"/>
    <w:rsid w:val="0033715E"/>
    <w:rsid w:val="00342959"/>
    <w:rsid w:val="00344D62"/>
    <w:rsid w:val="003463BF"/>
    <w:rsid w:val="0034661D"/>
    <w:rsid w:val="00356A90"/>
    <w:rsid w:val="0035760A"/>
    <w:rsid w:val="003613FE"/>
    <w:rsid w:val="00362AE2"/>
    <w:rsid w:val="00381BA6"/>
    <w:rsid w:val="003967FC"/>
    <w:rsid w:val="003979D0"/>
    <w:rsid w:val="003B4AB9"/>
    <w:rsid w:val="003C23D0"/>
    <w:rsid w:val="003D0013"/>
    <w:rsid w:val="003E51B8"/>
    <w:rsid w:val="003E647C"/>
    <w:rsid w:val="003F2A35"/>
    <w:rsid w:val="003F2C83"/>
    <w:rsid w:val="00412E01"/>
    <w:rsid w:val="00416535"/>
    <w:rsid w:val="00416A82"/>
    <w:rsid w:val="00425918"/>
    <w:rsid w:val="004421C2"/>
    <w:rsid w:val="00445760"/>
    <w:rsid w:val="0046588D"/>
    <w:rsid w:val="004669A8"/>
    <w:rsid w:val="004732F0"/>
    <w:rsid w:val="004769C9"/>
    <w:rsid w:val="00477025"/>
    <w:rsid w:val="004A2C14"/>
    <w:rsid w:val="004A64E1"/>
    <w:rsid w:val="004B161B"/>
    <w:rsid w:val="004B1E2D"/>
    <w:rsid w:val="004B483A"/>
    <w:rsid w:val="004C058C"/>
    <w:rsid w:val="004D310A"/>
    <w:rsid w:val="004F48C3"/>
    <w:rsid w:val="00502119"/>
    <w:rsid w:val="00504836"/>
    <w:rsid w:val="0051046B"/>
    <w:rsid w:val="00511EB0"/>
    <w:rsid w:val="0051295D"/>
    <w:rsid w:val="0051412C"/>
    <w:rsid w:val="00522890"/>
    <w:rsid w:val="00522973"/>
    <w:rsid w:val="0053440C"/>
    <w:rsid w:val="00543D1A"/>
    <w:rsid w:val="005453D5"/>
    <w:rsid w:val="00546E9E"/>
    <w:rsid w:val="0054703C"/>
    <w:rsid w:val="00553AF2"/>
    <w:rsid w:val="005542B7"/>
    <w:rsid w:val="005611F9"/>
    <w:rsid w:val="0057288B"/>
    <w:rsid w:val="00577CD0"/>
    <w:rsid w:val="005819D2"/>
    <w:rsid w:val="00582454"/>
    <w:rsid w:val="005835FB"/>
    <w:rsid w:val="005915E6"/>
    <w:rsid w:val="005A4CF6"/>
    <w:rsid w:val="005C06F8"/>
    <w:rsid w:val="005C59B4"/>
    <w:rsid w:val="005D02AE"/>
    <w:rsid w:val="005D1462"/>
    <w:rsid w:val="005E05E5"/>
    <w:rsid w:val="005E0C99"/>
    <w:rsid w:val="005E4259"/>
    <w:rsid w:val="005F02D9"/>
    <w:rsid w:val="005F17C9"/>
    <w:rsid w:val="00612864"/>
    <w:rsid w:val="0061571F"/>
    <w:rsid w:val="00621C61"/>
    <w:rsid w:val="006230BB"/>
    <w:rsid w:val="00626757"/>
    <w:rsid w:val="00637F94"/>
    <w:rsid w:val="006439C8"/>
    <w:rsid w:val="00643B45"/>
    <w:rsid w:val="00650882"/>
    <w:rsid w:val="00652BF6"/>
    <w:rsid w:val="006611CB"/>
    <w:rsid w:val="0066445D"/>
    <w:rsid w:val="00665E84"/>
    <w:rsid w:val="00670F1F"/>
    <w:rsid w:val="0067125D"/>
    <w:rsid w:val="00674B6D"/>
    <w:rsid w:val="00675BA7"/>
    <w:rsid w:val="0067617D"/>
    <w:rsid w:val="0067622A"/>
    <w:rsid w:val="00682B99"/>
    <w:rsid w:val="00683B4C"/>
    <w:rsid w:val="00685576"/>
    <w:rsid w:val="006923A2"/>
    <w:rsid w:val="00694EDD"/>
    <w:rsid w:val="006A5D6B"/>
    <w:rsid w:val="006A7C34"/>
    <w:rsid w:val="006B494C"/>
    <w:rsid w:val="006B5D4E"/>
    <w:rsid w:val="006B6357"/>
    <w:rsid w:val="006E50B6"/>
    <w:rsid w:val="006F2A4A"/>
    <w:rsid w:val="006F67D7"/>
    <w:rsid w:val="007008C1"/>
    <w:rsid w:val="00705191"/>
    <w:rsid w:val="00706D1C"/>
    <w:rsid w:val="00707782"/>
    <w:rsid w:val="00716CCB"/>
    <w:rsid w:val="00720F12"/>
    <w:rsid w:val="00722785"/>
    <w:rsid w:val="0073103F"/>
    <w:rsid w:val="007327BE"/>
    <w:rsid w:val="007360C1"/>
    <w:rsid w:val="00743D4A"/>
    <w:rsid w:val="0075274B"/>
    <w:rsid w:val="00764298"/>
    <w:rsid w:val="00767610"/>
    <w:rsid w:val="00780A61"/>
    <w:rsid w:val="007814FC"/>
    <w:rsid w:val="007847CE"/>
    <w:rsid w:val="00785A8A"/>
    <w:rsid w:val="00796972"/>
    <w:rsid w:val="00796E58"/>
    <w:rsid w:val="007A36AB"/>
    <w:rsid w:val="007B11BC"/>
    <w:rsid w:val="007D7BE0"/>
    <w:rsid w:val="007E2F1C"/>
    <w:rsid w:val="007E7065"/>
    <w:rsid w:val="007F647F"/>
    <w:rsid w:val="00800490"/>
    <w:rsid w:val="00802FB1"/>
    <w:rsid w:val="00805C9D"/>
    <w:rsid w:val="00810E61"/>
    <w:rsid w:val="00813100"/>
    <w:rsid w:val="00814BEE"/>
    <w:rsid w:val="00822113"/>
    <w:rsid w:val="00822CBD"/>
    <w:rsid w:val="00824CE9"/>
    <w:rsid w:val="00832BDA"/>
    <w:rsid w:val="00832FED"/>
    <w:rsid w:val="00833617"/>
    <w:rsid w:val="00834676"/>
    <w:rsid w:val="00846123"/>
    <w:rsid w:val="00854DDE"/>
    <w:rsid w:val="00857588"/>
    <w:rsid w:val="00870812"/>
    <w:rsid w:val="00871578"/>
    <w:rsid w:val="00874B99"/>
    <w:rsid w:val="00885100"/>
    <w:rsid w:val="00885D14"/>
    <w:rsid w:val="00887B35"/>
    <w:rsid w:val="00890EBF"/>
    <w:rsid w:val="008A48B6"/>
    <w:rsid w:val="008A5A07"/>
    <w:rsid w:val="008A5BD2"/>
    <w:rsid w:val="008C4717"/>
    <w:rsid w:val="008C47AD"/>
    <w:rsid w:val="008C7A38"/>
    <w:rsid w:val="008D3D8E"/>
    <w:rsid w:val="008D614D"/>
    <w:rsid w:val="008D6AA2"/>
    <w:rsid w:val="008E407E"/>
    <w:rsid w:val="008E6937"/>
    <w:rsid w:val="008F0988"/>
    <w:rsid w:val="00900BB0"/>
    <w:rsid w:val="0090313A"/>
    <w:rsid w:val="0090795F"/>
    <w:rsid w:val="00921591"/>
    <w:rsid w:val="009317F1"/>
    <w:rsid w:val="009341F2"/>
    <w:rsid w:val="0093602C"/>
    <w:rsid w:val="0094225D"/>
    <w:rsid w:val="00943EE8"/>
    <w:rsid w:val="00945086"/>
    <w:rsid w:val="00951930"/>
    <w:rsid w:val="00962994"/>
    <w:rsid w:val="00966C0C"/>
    <w:rsid w:val="00970696"/>
    <w:rsid w:val="00984CAD"/>
    <w:rsid w:val="0099225B"/>
    <w:rsid w:val="0099487D"/>
    <w:rsid w:val="00996837"/>
    <w:rsid w:val="009976D7"/>
    <w:rsid w:val="009C0AB8"/>
    <w:rsid w:val="009C4931"/>
    <w:rsid w:val="009E013E"/>
    <w:rsid w:val="009E1011"/>
    <w:rsid w:val="009F6A34"/>
    <w:rsid w:val="00A06AC9"/>
    <w:rsid w:val="00A079ED"/>
    <w:rsid w:val="00A1145F"/>
    <w:rsid w:val="00A11EE2"/>
    <w:rsid w:val="00A22697"/>
    <w:rsid w:val="00A22A44"/>
    <w:rsid w:val="00A25DAF"/>
    <w:rsid w:val="00A342C4"/>
    <w:rsid w:val="00A34D50"/>
    <w:rsid w:val="00A43527"/>
    <w:rsid w:val="00A46E75"/>
    <w:rsid w:val="00A578CF"/>
    <w:rsid w:val="00A6482B"/>
    <w:rsid w:val="00A64862"/>
    <w:rsid w:val="00A71F33"/>
    <w:rsid w:val="00A744E4"/>
    <w:rsid w:val="00A90DB1"/>
    <w:rsid w:val="00A92AEF"/>
    <w:rsid w:val="00AA3173"/>
    <w:rsid w:val="00AB0B65"/>
    <w:rsid w:val="00AB20E6"/>
    <w:rsid w:val="00AD0FCB"/>
    <w:rsid w:val="00AD125D"/>
    <w:rsid w:val="00AD2518"/>
    <w:rsid w:val="00AD3919"/>
    <w:rsid w:val="00AD55D6"/>
    <w:rsid w:val="00AE2280"/>
    <w:rsid w:val="00AE5D87"/>
    <w:rsid w:val="00AF3F0A"/>
    <w:rsid w:val="00B01B0D"/>
    <w:rsid w:val="00B03612"/>
    <w:rsid w:val="00B15614"/>
    <w:rsid w:val="00B234EB"/>
    <w:rsid w:val="00B342BA"/>
    <w:rsid w:val="00B34BE8"/>
    <w:rsid w:val="00B363C5"/>
    <w:rsid w:val="00B37032"/>
    <w:rsid w:val="00B3733E"/>
    <w:rsid w:val="00B40F95"/>
    <w:rsid w:val="00B4343A"/>
    <w:rsid w:val="00B46588"/>
    <w:rsid w:val="00B50D70"/>
    <w:rsid w:val="00B511D8"/>
    <w:rsid w:val="00B52577"/>
    <w:rsid w:val="00B533CD"/>
    <w:rsid w:val="00B545BA"/>
    <w:rsid w:val="00B55312"/>
    <w:rsid w:val="00B84031"/>
    <w:rsid w:val="00B84237"/>
    <w:rsid w:val="00B855AE"/>
    <w:rsid w:val="00B85C90"/>
    <w:rsid w:val="00B879CA"/>
    <w:rsid w:val="00B90626"/>
    <w:rsid w:val="00B94057"/>
    <w:rsid w:val="00B97FD8"/>
    <w:rsid w:val="00BA71E4"/>
    <w:rsid w:val="00BB21A1"/>
    <w:rsid w:val="00BD29AE"/>
    <w:rsid w:val="00BD4448"/>
    <w:rsid w:val="00BD6C7B"/>
    <w:rsid w:val="00BE0587"/>
    <w:rsid w:val="00BE24B4"/>
    <w:rsid w:val="00BF0197"/>
    <w:rsid w:val="00BF2C2D"/>
    <w:rsid w:val="00C02255"/>
    <w:rsid w:val="00C0601F"/>
    <w:rsid w:val="00C060CB"/>
    <w:rsid w:val="00C1294B"/>
    <w:rsid w:val="00C13E32"/>
    <w:rsid w:val="00C21841"/>
    <w:rsid w:val="00C21A44"/>
    <w:rsid w:val="00C40BBD"/>
    <w:rsid w:val="00C40EB4"/>
    <w:rsid w:val="00C46A52"/>
    <w:rsid w:val="00C47B9C"/>
    <w:rsid w:val="00C47E5A"/>
    <w:rsid w:val="00C5576D"/>
    <w:rsid w:val="00C639A1"/>
    <w:rsid w:val="00C64A5D"/>
    <w:rsid w:val="00C658BD"/>
    <w:rsid w:val="00C6661A"/>
    <w:rsid w:val="00C70766"/>
    <w:rsid w:val="00C858EF"/>
    <w:rsid w:val="00C9141A"/>
    <w:rsid w:val="00C94BC0"/>
    <w:rsid w:val="00C95E55"/>
    <w:rsid w:val="00C9734B"/>
    <w:rsid w:val="00CA2B04"/>
    <w:rsid w:val="00CA35BE"/>
    <w:rsid w:val="00CA3E71"/>
    <w:rsid w:val="00CB13D8"/>
    <w:rsid w:val="00CB78B7"/>
    <w:rsid w:val="00CC3977"/>
    <w:rsid w:val="00CC7295"/>
    <w:rsid w:val="00CE6613"/>
    <w:rsid w:val="00CF142C"/>
    <w:rsid w:val="00D01341"/>
    <w:rsid w:val="00D0172B"/>
    <w:rsid w:val="00D032DD"/>
    <w:rsid w:val="00D04099"/>
    <w:rsid w:val="00D044F9"/>
    <w:rsid w:val="00D14412"/>
    <w:rsid w:val="00D212D6"/>
    <w:rsid w:val="00D22C8A"/>
    <w:rsid w:val="00D32366"/>
    <w:rsid w:val="00D32597"/>
    <w:rsid w:val="00D36F7A"/>
    <w:rsid w:val="00D40699"/>
    <w:rsid w:val="00D42554"/>
    <w:rsid w:val="00D43285"/>
    <w:rsid w:val="00D535A3"/>
    <w:rsid w:val="00D74D2C"/>
    <w:rsid w:val="00D777F0"/>
    <w:rsid w:val="00D809CA"/>
    <w:rsid w:val="00D8206A"/>
    <w:rsid w:val="00D8237D"/>
    <w:rsid w:val="00D843FE"/>
    <w:rsid w:val="00D86F59"/>
    <w:rsid w:val="00DA0DB4"/>
    <w:rsid w:val="00DA4B79"/>
    <w:rsid w:val="00DA7A95"/>
    <w:rsid w:val="00DB67B9"/>
    <w:rsid w:val="00DD624D"/>
    <w:rsid w:val="00DD66F4"/>
    <w:rsid w:val="00DE5055"/>
    <w:rsid w:val="00E0352E"/>
    <w:rsid w:val="00E0596C"/>
    <w:rsid w:val="00E21BA6"/>
    <w:rsid w:val="00E21BC6"/>
    <w:rsid w:val="00E25050"/>
    <w:rsid w:val="00E3219E"/>
    <w:rsid w:val="00E3718D"/>
    <w:rsid w:val="00E40E9B"/>
    <w:rsid w:val="00E40EA9"/>
    <w:rsid w:val="00E41261"/>
    <w:rsid w:val="00E436B1"/>
    <w:rsid w:val="00E43D10"/>
    <w:rsid w:val="00E44BDC"/>
    <w:rsid w:val="00E46BD6"/>
    <w:rsid w:val="00E57D28"/>
    <w:rsid w:val="00E63E36"/>
    <w:rsid w:val="00E64842"/>
    <w:rsid w:val="00E860CE"/>
    <w:rsid w:val="00E8693F"/>
    <w:rsid w:val="00E87067"/>
    <w:rsid w:val="00E8712F"/>
    <w:rsid w:val="00E90C9E"/>
    <w:rsid w:val="00EA70BA"/>
    <w:rsid w:val="00EB58DA"/>
    <w:rsid w:val="00EB5E6E"/>
    <w:rsid w:val="00EB6722"/>
    <w:rsid w:val="00EC672D"/>
    <w:rsid w:val="00EC7C81"/>
    <w:rsid w:val="00ED0F73"/>
    <w:rsid w:val="00ED1FB5"/>
    <w:rsid w:val="00ED2251"/>
    <w:rsid w:val="00ED2CD4"/>
    <w:rsid w:val="00ED2CDB"/>
    <w:rsid w:val="00EE6FB1"/>
    <w:rsid w:val="00F0188B"/>
    <w:rsid w:val="00F17383"/>
    <w:rsid w:val="00F204A8"/>
    <w:rsid w:val="00F25979"/>
    <w:rsid w:val="00F26858"/>
    <w:rsid w:val="00F37CEC"/>
    <w:rsid w:val="00F4265B"/>
    <w:rsid w:val="00F50E69"/>
    <w:rsid w:val="00F659B7"/>
    <w:rsid w:val="00F7250C"/>
    <w:rsid w:val="00F74028"/>
    <w:rsid w:val="00F75178"/>
    <w:rsid w:val="00F801CC"/>
    <w:rsid w:val="00F865BD"/>
    <w:rsid w:val="00F92146"/>
    <w:rsid w:val="00F93AD1"/>
    <w:rsid w:val="00F95761"/>
    <w:rsid w:val="00FA1998"/>
    <w:rsid w:val="00FA589D"/>
    <w:rsid w:val="00FC458D"/>
    <w:rsid w:val="00FD0A00"/>
    <w:rsid w:val="00FD2C52"/>
    <w:rsid w:val="00FD6B26"/>
    <w:rsid w:val="00FD6EC0"/>
    <w:rsid w:val="00FE6378"/>
    <w:rsid w:val="00FE729E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6A8B5A22"/>
  <w15:docId w15:val="{1C2F385F-9D5A-4A49-961E-D7B3778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1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8131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237</TotalTime>
  <Pages>10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creator>Master</dc:creator>
  <cp:lastModifiedBy>HUBERT MICHAEL SANYOTO</cp:lastModifiedBy>
  <cp:revision>245</cp:revision>
  <cp:lastPrinted>2012-09-10T04:38:00Z</cp:lastPrinted>
  <dcterms:created xsi:type="dcterms:W3CDTF">2012-09-10T04:38:00Z</dcterms:created>
  <dcterms:modified xsi:type="dcterms:W3CDTF">2021-12-02T23:40:00Z</dcterms:modified>
</cp:coreProperties>
</file>